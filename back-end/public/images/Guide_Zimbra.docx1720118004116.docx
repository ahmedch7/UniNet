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65891477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24"/>
          <w:szCs w:val="24"/>
        </w:rPr>
      </w:sdtEndPr>
      <w:sdtContent>
        <w:p w14:paraId="7AE46383" w14:textId="77777777" w:rsidR="007E6B1F" w:rsidRDefault="00A866A4">
          <w:r w:rsidRPr="00A866A4">
            <w:rPr>
              <w:noProof/>
              <w:color w:val="806000" w:themeColor="accent4" w:themeShade="80"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D4BA708" wp14:editId="3C7CD40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16328</wp:posOffset>
                    </wp:positionV>
                    <wp:extent cx="2360930" cy="1179830"/>
                    <wp:effectExtent l="0" t="0" r="635" b="1270"/>
                    <wp:wrapSquare wrapText="bothSides"/>
                    <wp:docPr id="38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1802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8E7524" w14:textId="3B12B92B" w:rsidR="00A866A4" w:rsidRDefault="00B561AB" w:rsidP="00A866A4">
                                <w:pPr>
                                  <w:jc w:val="center"/>
                                </w:pPr>
                                <w:r w:rsidRPr="00B561AB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85681E2" wp14:editId="16927861">
                                      <wp:extent cx="2112010" cy="1097280"/>
                                      <wp:effectExtent l="0" t="0" r="2540" b="7620"/>
                                      <wp:docPr id="1187574835" name="Imag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87574835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12010" cy="10972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030A8C4" w14:textId="0964ECA9" w:rsidR="00747CC4" w:rsidRDefault="00747CC4" w:rsidP="00A866A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4BA70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0;margin-top:1.3pt;width:185.9pt;height:92.9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" stroked="f">
                    <v:textbox>
                      <w:txbxContent>
                        <w:p w14:paraId="1C8E7524" w14:textId="3B12B92B" w:rsidR="00A866A4" w:rsidRDefault="00B561AB" w:rsidP="00A866A4">
                          <w:pPr>
                            <w:jc w:val="center"/>
                          </w:pPr>
                          <w:r w:rsidRPr="00B561AB">
                            <w:rPr>
                              <w:noProof/>
                            </w:rPr>
                            <w:drawing>
                              <wp:inline distT="0" distB="0" distL="0" distR="0" wp14:anchorId="585681E2" wp14:editId="16927861">
                                <wp:extent cx="2112010" cy="1097280"/>
                                <wp:effectExtent l="0" t="0" r="2540" b="7620"/>
                                <wp:docPr id="1187574835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87574835" name="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12010" cy="10972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030A8C4" w14:textId="0964ECA9" w:rsidR="00747CC4" w:rsidRDefault="00747CC4" w:rsidP="00A866A4">
                          <w:pPr>
                            <w:jc w:val="center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tbl>
          <w:tblPr>
            <w:tblpPr w:leftFromText="187" w:rightFromText="187" w:vertAnchor="page" w:horzAnchor="margin" w:tblpXSpec="center" w:tblpY="5812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E6B1F" w14:paraId="4600EDBC" w14:textId="77777777" w:rsidTr="005F6B9E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CA9D4A" w14:textId="45E04118" w:rsidR="007E6B1F" w:rsidRPr="00E3685D" w:rsidRDefault="00C459C0" w:rsidP="005F6B9E">
                <w:pPr>
                  <w:pStyle w:val="Titrepagedegarde"/>
                </w:pPr>
                <w:r>
                  <w:t>Guide Zimbra</w:t>
                </w:r>
                <w:r w:rsidR="005F6B9E">
                  <w:t xml:space="preserve"> </w:t>
                </w:r>
              </w:p>
            </w:tc>
          </w:tr>
          <w:tr w:rsidR="007E6B1F" w14:paraId="06FB05A0" w14:textId="77777777" w:rsidTr="005F6B9E">
            <w:tc>
              <w:tcPr>
                <w:tcW w:w="7246" w:type="dxa"/>
              </w:tcPr>
              <w:sdt>
                <w:sdtPr>
                  <w:rPr>
                    <w:rFonts w:ascii="Candara" w:eastAsiaTheme="majorEastAsia" w:hAnsi="Candara" w:cstheme="majorBidi"/>
                    <w:color w:val="2F5496" w:themeColor="accent5" w:themeShade="BF"/>
                    <w:sz w:val="88"/>
                    <w:szCs w:val="88"/>
                  </w:rPr>
                  <w:alias w:val="Titre"/>
                  <w:id w:val="13406919"/>
                  <w:placeholder>
                    <w:docPart w:val="80EED03912864702A65E94EA03C41C8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CAD1493" w14:textId="06F7DE14" w:rsidR="007E6B1F" w:rsidRPr="00E3685D" w:rsidRDefault="00C459C0" w:rsidP="005F6B9E">
                    <w:pPr>
                      <w:pStyle w:val="Sansinterligne"/>
                      <w:spacing w:line="216" w:lineRule="auto"/>
                      <w:rPr>
                        <w:rFonts w:ascii="Candara" w:eastAsiaTheme="majorEastAsia" w:hAnsi="Candara" w:cstheme="majorBidi"/>
                        <w:color w:val="2F5496" w:themeColor="accent5" w:themeShade="BF"/>
                        <w:sz w:val="88"/>
                        <w:szCs w:val="88"/>
                      </w:rPr>
                    </w:pPr>
                    <w:r>
                      <w:rPr>
                        <w:rFonts w:ascii="Candara" w:eastAsiaTheme="majorEastAsia" w:hAnsi="Candara" w:cstheme="majorBidi"/>
                        <w:color w:val="2F5496" w:themeColor="accent5" w:themeShade="BF"/>
                        <w:sz w:val="88"/>
                        <w:szCs w:val="88"/>
                      </w:rPr>
                      <w:t>Procédure d’installation et de configuration</w:t>
                    </w:r>
                  </w:p>
                </w:sdtContent>
              </w:sdt>
            </w:tc>
          </w:tr>
        </w:tbl>
        <w:p w14:paraId="671383C5" w14:textId="77777777" w:rsidR="00A04E1E" w:rsidRPr="00747CC4" w:rsidRDefault="00E3685D" w:rsidP="00747CC4">
          <w:pPr>
            <w:rPr>
              <w:rFonts w:asciiTheme="majorBidi" w:hAnsiTheme="majorBidi" w:cstheme="majorBidi"/>
              <w:sz w:val="24"/>
              <w:szCs w:val="24"/>
            </w:rPr>
            <w:sectPr w:rsidR="00A04E1E" w:rsidRPr="00747CC4" w:rsidSect="007E6B1F"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 w:rsidRPr="00E3685D">
            <w:rPr>
              <w:rFonts w:asciiTheme="majorBidi" w:hAnsiTheme="majorBidi" w:cstheme="majorBidi"/>
              <w:noProof/>
              <w:sz w:val="24"/>
              <w:szCs w:val="24"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3C0A57A" wp14:editId="40992D89">
                    <wp:simplePos x="0" y="0"/>
                    <wp:positionH relativeFrom="column">
                      <wp:posOffset>563427</wp:posOffset>
                    </wp:positionH>
                    <wp:positionV relativeFrom="paragraph">
                      <wp:posOffset>6430736</wp:posOffset>
                    </wp:positionV>
                    <wp:extent cx="2360930" cy="1404620"/>
                    <wp:effectExtent l="0" t="0" r="635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ndara" w:hAnsi="Candara"/>
                                    <w:b/>
                                    <w:bCs/>
                                    <w:color w:val="1F3864" w:themeColor="accent5" w:themeShade="8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alias w:val="Auteur"/>
                                  <w:id w:val="13406928"/>
                                  <w:placeholder>
                                    <w:docPart w:val="763BED7F5DD447AFB154B4BCA3050CC4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22EB2C" w14:textId="76E29FE3" w:rsidR="00E3685D" w:rsidRPr="00184BA2" w:rsidRDefault="00C459C0" w:rsidP="00E3685D">
                                    <w:pPr>
                                      <w:pStyle w:val="Sansinterligne"/>
                                      <w:rPr>
                                        <w:rFonts w:ascii="Candara" w:hAnsi="Candara"/>
                                        <w:b/>
                                        <w:bCs/>
                                        <w:color w:val="1F3864" w:themeColor="accent5" w:themeShade="80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Candara" w:hAnsi="Candara"/>
                                        <w:b/>
                                        <w:bCs/>
                                        <w:color w:val="1F3864" w:themeColor="accent5" w:themeShade="80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SupportIT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ndara" w:hAnsi="Candara"/>
                                    <w:b/>
                                    <w:bCs/>
                                    <w:color w:val="00B0F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alias w:val="Date"/>
                                  <w:tag w:val="Date "/>
                                  <w:id w:val="13406932"/>
                                  <w:placeholder>
                                    <w:docPart w:val="D4AB8D238D824AC1AB95B009545B4EC3"/>
                                  </w:placeholder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4-07-03T00:00:00Z"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4A4C489" w14:textId="5E9B3962" w:rsidR="00E3685D" w:rsidRPr="00184BA2" w:rsidRDefault="00D04D7E" w:rsidP="00E3685D">
                                    <w:pPr>
                                      <w:pStyle w:val="Sansinterligne"/>
                                      <w:rPr>
                                        <w:rFonts w:ascii="Candara" w:hAnsi="Candara"/>
                                        <w:b/>
                                        <w:bCs/>
                                        <w:color w:val="00B0F0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Candara" w:hAnsi="Candara"/>
                                        <w:b/>
                                        <w:bCs/>
                                        <w:color w:val="00B0F0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03/07/2024</w:t>
                                    </w:r>
                                  </w:p>
                                </w:sdtContent>
                              </w:sdt>
                              <w:p w14:paraId="0014958A" w14:textId="77777777" w:rsidR="00E3685D" w:rsidRPr="00184BA2" w:rsidRDefault="00E3685D" w:rsidP="00E3685D">
                                <w:pPr>
                                  <w:rPr>
                                    <w:rFonts w:ascii="Candara" w:hAnsi="Candara"/>
                                    <w:color w:val="00B0F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3C0A57A" id="_x0000_s1027" type="#_x0000_t202" style="position:absolute;margin-left:44.35pt;margin-top:506.3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" stroked="f">
                    <v:textbox style="mso-fit-shape-to-text:t">
                      <w:txbxContent>
                        <w:sdt>
                          <w:sdtPr>
                            <w:rPr>
                              <w:rFonts w:ascii="Candara" w:hAnsi="Candara"/>
                              <w:b/>
                              <w:bCs/>
                              <w:color w:val="1F3864" w:themeColor="accent5" w:themeShade="80"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alias w:val="Auteur"/>
                            <w:id w:val="13406928"/>
                            <w:placeholder>
                              <w:docPart w:val="763BED7F5DD447AFB154B4BCA3050CC4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14:paraId="4622EB2C" w14:textId="76E29FE3" w:rsidR="00E3685D" w:rsidRPr="00184BA2" w:rsidRDefault="00C459C0" w:rsidP="00E3685D">
                              <w:pPr>
                                <w:pStyle w:val="Sansinterligne"/>
                                <w:rPr>
                                  <w:rFonts w:ascii="Candara" w:hAnsi="Candara"/>
                                  <w:b/>
                                  <w:bCs/>
                                  <w:color w:val="1F3864" w:themeColor="accent5" w:themeShade="80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1F3864" w:themeColor="accent5" w:themeShade="80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SupportIT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andara" w:hAnsi="Candara"/>
                              <w:b/>
                              <w:bCs/>
                              <w:color w:val="00B0F0"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alias w:val="Date"/>
                            <w:tag w:val="Date "/>
                            <w:id w:val="13406932"/>
                            <w:placeholder>
                              <w:docPart w:val="D4AB8D238D824AC1AB95B009545B4EC3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4-07-03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4A4C489" w14:textId="5E9B3962" w:rsidR="00E3685D" w:rsidRPr="00184BA2" w:rsidRDefault="00D04D7E" w:rsidP="00E3685D">
                              <w:pPr>
                                <w:pStyle w:val="Sansinterligne"/>
                                <w:rPr>
                                  <w:rFonts w:ascii="Candara" w:hAnsi="Candara"/>
                                  <w:b/>
                                  <w:bCs/>
                                  <w:color w:val="00B0F0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00B0F0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03/07/2024</w:t>
                              </w:r>
                            </w:p>
                          </w:sdtContent>
                        </w:sdt>
                        <w:p w14:paraId="0014958A" w14:textId="77777777" w:rsidR="00E3685D" w:rsidRPr="00184BA2" w:rsidRDefault="00E3685D" w:rsidP="00E3685D">
                          <w:pPr>
                            <w:rPr>
                              <w:rFonts w:ascii="Candara" w:hAnsi="Candara"/>
                              <w:color w:val="00B0F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E6B1F">
            <w:rPr>
              <w:rFonts w:asciiTheme="majorBidi" w:hAnsiTheme="majorBidi" w:cstheme="majorBid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7334215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130738B" w14:textId="04B5CF30" w:rsidR="00B561AB" w:rsidRDefault="00B561AB" w:rsidP="00B561AB">
          <w:pPr>
            <w:pStyle w:val="En-ttedetabledesmatires"/>
            <w:numPr>
              <w:ilvl w:val="0"/>
              <w:numId w:val="0"/>
            </w:numPr>
            <w:ind w:left="432"/>
          </w:pPr>
          <w:r>
            <w:t>Table des matières</w:t>
          </w:r>
        </w:p>
        <w:p w14:paraId="03EB2939" w14:textId="2AF05D2B" w:rsidR="00D04D7E" w:rsidRDefault="00B561AB">
          <w:pPr>
            <w:pStyle w:val="TM1"/>
            <w:rPr>
              <w:rFonts w:eastAsiaTheme="minorEastAsia"/>
              <w:b w:val="0"/>
              <w:bCs w:val="0"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8868" w:history="1">
            <w:r w:rsidR="00D04D7E" w:rsidRPr="009C22C3">
              <w:rPr>
                <w:rStyle w:val="Lienhypertexte"/>
              </w:rPr>
              <w:t>1</w:t>
            </w:r>
            <w:r w:rsidR="00D04D7E">
              <w:rPr>
                <w:rFonts w:eastAsiaTheme="minorEastAsia"/>
                <w:b w:val="0"/>
                <w:bCs w:val="0"/>
                <w:kern w:val="2"/>
                <w:lang w:eastAsia="fr-FR"/>
                <w14:ligatures w14:val="standardContextual"/>
              </w:rPr>
              <w:tab/>
            </w:r>
            <w:r w:rsidR="00D04D7E" w:rsidRPr="009C22C3">
              <w:rPr>
                <w:rStyle w:val="Lienhypertexte"/>
              </w:rPr>
              <w:t>Installation et Configuration Zimbra Connector pour Outlook</w:t>
            </w:r>
            <w:r w:rsidR="00D04D7E">
              <w:rPr>
                <w:webHidden/>
              </w:rPr>
              <w:tab/>
            </w:r>
            <w:r w:rsidR="00D04D7E">
              <w:rPr>
                <w:webHidden/>
              </w:rPr>
              <w:fldChar w:fldCharType="begin"/>
            </w:r>
            <w:r w:rsidR="00D04D7E">
              <w:rPr>
                <w:webHidden/>
              </w:rPr>
              <w:instrText xml:space="preserve"> PAGEREF _Toc170898868 \h </w:instrText>
            </w:r>
            <w:r w:rsidR="00D04D7E">
              <w:rPr>
                <w:webHidden/>
              </w:rPr>
            </w:r>
            <w:r w:rsidR="00D04D7E">
              <w:rPr>
                <w:webHidden/>
              </w:rPr>
              <w:fldChar w:fldCharType="separate"/>
            </w:r>
            <w:r w:rsidR="00D04D7E">
              <w:rPr>
                <w:webHidden/>
              </w:rPr>
              <w:t>1</w:t>
            </w:r>
            <w:r w:rsidR="00D04D7E">
              <w:rPr>
                <w:webHidden/>
              </w:rPr>
              <w:fldChar w:fldCharType="end"/>
            </w:r>
          </w:hyperlink>
        </w:p>
        <w:p w14:paraId="6F99273A" w14:textId="2CE99D5B" w:rsidR="00D04D7E" w:rsidRDefault="00D04D7E">
          <w:pPr>
            <w:pStyle w:val="TM1"/>
            <w:rPr>
              <w:rFonts w:eastAsiaTheme="minorEastAsia"/>
              <w:b w:val="0"/>
              <w:bCs w:val="0"/>
              <w:kern w:val="2"/>
              <w:lang w:eastAsia="fr-FR"/>
              <w14:ligatures w14:val="standardContextual"/>
            </w:rPr>
          </w:pPr>
          <w:hyperlink w:anchor="_Toc170898869" w:history="1">
            <w:r w:rsidRPr="009C22C3">
              <w:rPr>
                <w:rStyle w:val="Lienhypertexte"/>
              </w:rPr>
              <w:t>2</w:t>
            </w:r>
            <w:r>
              <w:rPr>
                <w:rFonts w:eastAsiaTheme="minorEastAsia"/>
                <w:b w:val="0"/>
                <w:bCs w:val="0"/>
                <w:kern w:val="2"/>
                <w:lang w:eastAsia="fr-FR"/>
                <w14:ligatures w14:val="standardContextual"/>
              </w:rPr>
              <w:tab/>
            </w:r>
            <w:r w:rsidRPr="009C22C3">
              <w:rPr>
                <w:rStyle w:val="Lienhypertexte"/>
              </w:rPr>
              <w:t>Installation et Configuration Zimbra Mobile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_Toc170898869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ACD824D" w14:textId="6182CCC3" w:rsidR="00B561AB" w:rsidRDefault="00B561AB">
          <w:r>
            <w:rPr>
              <w:b/>
              <w:bCs/>
            </w:rPr>
            <w:fldChar w:fldCharType="end"/>
          </w:r>
        </w:p>
      </w:sdtContent>
    </w:sdt>
    <w:p w14:paraId="14A2D706" w14:textId="1E08A102" w:rsidR="00D441E8" w:rsidRPr="00B561AB" w:rsidRDefault="00D441E8" w:rsidP="00B561AB">
      <w:pPr>
        <w:pStyle w:val="TM1"/>
        <w:rPr>
          <w:rFonts w:eastAsiaTheme="minorEastAsia"/>
          <w:b w:val="0"/>
          <w:bCs w:val="0"/>
          <w:lang w:eastAsia="fr-FR"/>
        </w:rPr>
      </w:pPr>
    </w:p>
    <w:p w14:paraId="461FCA16" w14:textId="77777777" w:rsidR="00843EF5" w:rsidRDefault="00843EF5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4C987DB7" w14:textId="77777777" w:rsidR="00843EF5" w:rsidRDefault="00843EF5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111BB983" w14:textId="77777777" w:rsidR="00843EF5" w:rsidRDefault="00843EF5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6FA89CDF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3296FF63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65D053DA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042DB8B4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69137115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29E62C77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7E44920A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27A38E68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489B0086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7D6FFF39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4C9F3926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512F9175" w14:textId="77777777" w:rsidR="009E202C" w:rsidRDefault="009E202C" w:rsidP="009E202C">
      <w:pPr>
        <w:pStyle w:val="NormalWeb"/>
        <w:rPr>
          <w:rFonts w:eastAsiaTheme="minorEastAsia" w:hAnsi="Calibri"/>
          <w:b/>
          <w:bCs/>
          <w:color w:val="05A8E7"/>
          <w:kern w:val="24"/>
          <w:sz w:val="28"/>
          <w:szCs w:val="40"/>
          <w:lang w:val="en-US"/>
        </w:rPr>
        <w:sectPr w:rsidR="009E202C" w:rsidSect="00332A00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41412AC" w14:textId="6FD066D6" w:rsidR="0021759D" w:rsidRDefault="00C459C0" w:rsidP="00704CAC">
      <w:pPr>
        <w:pStyle w:val="Titre1"/>
      </w:pPr>
      <w:bookmarkStart w:id="0" w:name="_Toc170898868"/>
      <w:r>
        <w:lastRenderedPageBreak/>
        <w:t xml:space="preserve">Installation et </w:t>
      </w:r>
      <w:r w:rsidR="00D04D7E">
        <w:t>C</w:t>
      </w:r>
      <w:r>
        <w:t xml:space="preserve">onfiguration </w:t>
      </w:r>
      <w:r w:rsidR="00D04D7E">
        <w:t>Zimbra Connector pour Outlook</w:t>
      </w:r>
      <w:bookmarkEnd w:id="0"/>
      <w:r>
        <w:t xml:space="preserve"> </w:t>
      </w:r>
      <w:r w:rsidR="0084056C" w:rsidRPr="00704CAC">
        <w:t xml:space="preserve"> </w:t>
      </w:r>
      <w:r w:rsidR="00C43ECB" w:rsidRPr="00704CAC">
        <w:tab/>
      </w:r>
    </w:p>
    <w:p w14:paraId="7B00DD58" w14:textId="64E26E23" w:rsidR="00B561AB" w:rsidRPr="00B561AB" w:rsidRDefault="008F0D1D" w:rsidP="00B561AB">
      <w:pPr>
        <w:pStyle w:val="Paragraphedeliste"/>
        <w:numPr>
          <w:ilvl w:val="0"/>
          <w:numId w:val="45"/>
        </w:numPr>
      </w:pPr>
      <w:r w:rsidRPr="008F0D1D">
        <w:rPr>
          <w:rFonts w:cstheme="minorHAnsi"/>
        </w:rPr>
        <w:t>Installez le Zimbra Connector ZCO</w:t>
      </w:r>
      <w:r w:rsidR="00D04D7E">
        <w:rPr>
          <w:rFonts w:cstheme="minorHAnsi"/>
        </w:rPr>
        <w:t xml:space="preserve"> pour Outlook</w:t>
      </w:r>
      <w:r w:rsidRPr="008F0D1D">
        <w:rPr>
          <w:rFonts w:cstheme="minorHAnsi"/>
        </w:rPr>
        <w:t xml:space="preserve"> via ce lien : </w:t>
      </w:r>
      <w:hyperlink r:id="rId15" w:history="1">
        <w:r w:rsidR="00B561AB" w:rsidRPr="002C4A64">
          <w:rPr>
            <w:rStyle w:val="Lienhypertexte"/>
            <w:rFonts w:ascii="Segoe UI" w:hAnsi="Segoe UI" w:cs="Segoe UI"/>
          </w:rPr>
          <w:t>https://meeting.nextstep-it.com/index.php/s/Q79nEZX6LbHcRTi</w:t>
        </w:r>
      </w:hyperlink>
    </w:p>
    <w:p w14:paraId="5BB599FA" w14:textId="7DB045D6" w:rsidR="008F0D1D" w:rsidRPr="008F0D1D" w:rsidRDefault="008F0D1D" w:rsidP="008F0D1D">
      <w:pPr>
        <w:pStyle w:val="Paragraphedeliste"/>
        <w:numPr>
          <w:ilvl w:val="0"/>
          <w:numId w:val="45"/>
        </w:numPr>
      </w:pPr>
      <w:r w:rsidRPr="008F0D1D">
        <w:rPr>
          <w:rFonts w:cstheme="minorHAnsi"/>
        </w:rPr>
        <w:t>Exécutez le ZCO (assurez-vous que Outlook est fermé lors de l’exécution du fichier).</w:t>
      </w:r>
    </w:p>
    <w:p w14:paraId="60B7F931" w14:textId="4670075C" w:rsidR="008F0D1D" w:rsidRDefault="00440431" w:rsidP="008F0D1D">
      <w:pPr>
        <w:pStyle w:val="Paragraphedeliste"/>
        <w:numPr>
          <w:ilvl w:val="0"/>
          <w:numId w:val="45"/>
        </w:numPr>
      </w:pPr>
      <w:r>
        <w:t>Réouvrir</w:t>
      </w:r>
      <w:r w:rsidR="008F0D1D">
        <w:t xml:space="preserve"> l’application Outlook </w:t>
      </w:r>
    </w:p>
    <w:p w14:paraId="62BEE3C1" w14:textId="7F7FB10B" w:rsidR="008F0D1D" w:rsidRPr="008F0D1D" w:rsidRDefault="008F0D1D" w:rsidP="008F0D1D">
      <w:pPr>
        <w:pStyle w:val="Paragraphedeliste"/>
        <w:numPr>
          <w:ilvl w:val="0"/>
          <w:numId w:val="45"/>
        </w:numPr>
      </w:pPr>
      <w:r w:rsidRPr="008F0D1D">
        <w:rPr>
          <w:rFonts w:cstheme="minorHAnsi"/>
        </w:rPr>
        <w:t>Entrez les paramètres du serveur de messagerie :</w:t>
      </w:r>
    </w:p>
    <w:p w14:paraId="75CF1462" w14:textId="77777777" w:rsidR="008F0D1D" w:rsidRPr="008F0D1D" w:rsidRDefault="008F0D1D" w:rsidP="008F0D1D">
      <w:pPr>
        <w:pStyle w:val="Paragraphedeliste"/>
        <w:ind w:left="1152"/>
      </w:pPr>
    </w:p>
    <w:p w14:paraId="7CE01E0A" w14:textId="5DA8CF13" w:rsidR="008F0D1D" w:rsidRPr="008F0D1D" w:rsidRDefault="009918EA" w:rsidP="009918EA">
      <w:pPr>
        <w:pStyle w:val="Paragraphedeliste"/>
        <w:ind w:left="1152"/>
        <w:jc w:val="center"/>
      </w:pPr>
      <w:r>
        <w:rPr>
          <w:noProof/>
        </w:rPr>
        <w:drawing>
          <wp:inline distT="0" distB="0" distL="0" distR="0" wp14:anchorId="301CFC99" wp14:editId="735B58DB">
            <wp:extent cx="3566722" cy="3133725"/>
            <wp:effectExtent l="0" t="0" r="0" b="0"/>
            <wp:docPr id="10908201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201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8126" cy="314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3F0D" w14:textId="77777777" w:rsidR="008F0D1D" w:rsidRPr="00CA3299" w:rsidRDefault="008F0D1D" w:rsidP="008F0D1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CA3299">
        <w:rPr>
          <w:rFonts w:cstheme="minorHAnsi"/>
        </w:rPr>
        <w:t xml:space="preserve">Nom du serveur : </w:t>
      </w:r>
      <w:r w:rsidRPr="00CA3299">
        <w:rPr>
          <w:rFonts w:cstheme="minorHAnsi"/>
          <w:b/>
          <w:bCs/>
        </w:rPr>
        <w:t>webmail.nextstep-it.com</w:t>
      </w:r>
    </w:p>
    <w:p w14:paraId="7F63AAB0" w14:textId="77777777" w:rsidR="008F0D1D" w:rsidRPr="00CA3299" w:rsidRDefault="008F0D1D" w:rsidP="008F0D1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CA3299">
        <w:rPr>
          <w:rFonts w:cstheme="minorHAnsi"/>
        </w:rPr>
        <w:t>Cochez la case "</w:t>
      </w:r>
      <w:r w:rsidRPr="00CA3299">
        <w:rPr>
          <w:rFonts w:cstheme="minorHAnsi"/>
          <w:b/>
          <w:bCs/>
        </w:rPr>
        <w:t>avec connexion sécurisée</w:t>
      </w:r>
      <w:r w:rsidRPr="00CA3299">
        <w:rPr>
          <w:rFonts w:cstheme="minorHAnsi"/>
        </w:rPr>
        <w:t>"</w:t>
      </w:r>
    </w:p>
    <w:p w14:paraId="2D982164" w14:textId="77777777" w:rsidR="008F0D1D" w:rsidRPr="00CA3299" w:rsidRDefault="008F0D1D" w:rsidP="008F0D1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CA3299">
        <w:rPr>
          <w:rFonts w:cstheme="minorHAnsi"/>
        </w:rPr>
        <w:t>Adresse email : Entrez votre nom d’utilisateur</w:t>
      </w:r>
    </w:p>
    <w:p w14:paraId="1DFD7B81" w14:textId="77777777" w:rsidR="008F0D1D" w:rsidRDefault="008F0D1D" w:rsidP="008F0D1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CA3299">
        <w:rPr>
          <w:rFonts w:cstheme="minorHAnsi"/>
        </w:rPr>
        <w:t>Mot de passe : Entrez votre mot de passe</w:t>
      </w:r>
    </w:p>
    <w:p w14:paraId="3EFC4D7E" w14:textId="7C181E85" w:rsidR="0031006A" w:rsidRPr="0031006A" w:rsidRDefault="008F0D1D" w:rsidP="0031006A">
      <w:pPr>
        <w:pStyle w:val="Paragraphedeliste"/>
        <w:numPr>
          <w:ilvl w:val="0"/>
          <w:numId w:val="45"/>
        </w:numPr>
      </w:pPr>
      <w:r>
        <w:t xml:space="preserve">Cliquer sur </w:t>
      </w:r>
      <w:r w:rsidRPr="00CA3299">
        <w:rPr>
          <w:rFonts w:cstheme="minorHAnsi"/>
        </w:rPr>
        <w:t>"Appliquer" puis "OK".</w:t>
      </w:r>
    </w:p>
    <w:p w14:paraId="75BDA3E0" w14:textId="77777777" w:rsidR="0031006A" w:rsidRDefault="0031006A" w:rsidP="0031006A"/>
    <w:p w14:paraId="69B86D1D" w14:textId="77777777" w:rsidR="0031006A" w:rsidRDefault="0031006A" w:rsidP="0031006A"/>
    <w:p w14:paraId="4578D075" w14:textId="77777777" w:rsidR="0031006A" w:rsidRDefault="0031006A" w:rsidP="0031006A"/>
    <w:p w14:paraId="058C60AD" w14:textId="77777777" w:rsidR="0031006A" w:rsidRDefault="0031006A" w:rsidP="0031006A"/>
    <w:p w14:paraId="14266FEF" w14:textId="77777777" w:rsidR="0031006A" w:rsidRDefault="0031006A" w:rsidP="0031006A"/>
    <w:p w14:paraId="7EC3E7D1" w14:textId="77777777" w:rsidR="0031006A" w:rsidRDefault="0031006A" w:rsidP="0031006A"/>
    <w:p w14:paraId="2D1315E5" w14:textId="77777777" w:rsidR="0031006A" w:rsidRDefault="0031006A" w:rsidP="0031006A"/>
    <w:p w14:paraId="5699B3C7" w14:textId="77777777" w:rsidR="0031006A" w:rsidRDefault="0031006A" w:rsidP="0031006A"/>
    <w:p w14:paraId="359CF14D" w14:textId="77777777" w:rsidR="00D04D7E" w:rsidRPr="008F0D1D" w:rsidRDefault="00D04D7E" w:rsidP="0031006A"/>
    <w:p w14:paraId="7142733C" w14:textId="5325D82B" w:rsidR="00BC4523" w:rsidRDefault="00C459C0" w:rsidP="00440431">
      <w:pPr>
        <w:pStyle w:val="Titre1"/>
      </w:pPr>
      <w:bookmarkStart w:id="1" w:name="_Toc170898869"/>
      <w:r>
        <w:lastRenderedPageBreak/>
        <w:t xml:space="preserve">Installation et </w:t>
      </w:r>
      <w:r w:rsidR="00D04D7E">
        <w:t>C</w:t>
      </w:r>
      <w:r>
        <w:t xml:space="preserve">onfiguration </w:t>
      </w:r>
      <w:r w:rsidR="00D04D7E">
        <w:t>Zimbra Mobile</w:t>
      </w:r>
      <w:bookmarkEnd w:id="1"/>
    </w:p>
    <w:p w14:paraId="009A2B0D" w14:textId="74E8D490" w:rsidR="00440431" w:rsidRPr="00440431" w:rsidRDefault="00440431" w:rsidP="00440431">
      <w:pPr>
        <w:pStyle w:val="Paragraphedeliste"/>
        <w:numPr>
          <w:ilvl w:val="0"/>
          <w:numId w:val="45"/>
        </w:numPr>
      </w:pPr>
      <w:r w:rsidRPr="008F0D1D">
        <w:rPr>
          <w:rFonts w:cstheme="minorHAnsi"/>
        </w:rPr>
        <w:t>I</w:t>
      </w:r>
      <w:r w:rsidR="004B4870">
        <w:t>nstallez Zimbra Email Collaboration Pro via le Play Store</w:t>
      </w:r>
      <w:r w:rsidR="00D04D7E">
        <w:t xml:space="preserve"> et AppStore</w:t>
      </w:r>
      <w:r w:rsidR="004B4870">
        <w:t>.</w:t>
      </w:r>
    </w:p>
    <w:p w14:paraId="092E1E95" w14:textId="77777777" w:rsidR="007D7ED9" w:rsidRPr="007D7ED9" w:rsidRDefault="007D7ED9" w:rsidP="00BD15A6">
      <w:pPr>
        <w:pStyle w:val="Paragraphedeliste"/>
        <w:numPr>
          <w:ilvl w:val="0"/>
          <w:numId w:val="45"/>
        </w:numPr>
      </w:pPr>
      <w:r w:rsidRPr="007D7ED9">
        <w:rPr>
          <w:rFonts w:cstheme="minorHAnsi"/>
        </w:rPr>
        <w:t>Ouvrez l’application que vous venez d’installer.</w:t>
      </w:r>
    </w:p>
    <w:p w14:paraId="0D55F747" w14:textId="2EEE5B37" w:rsidR="00BD15A6" w:rsidRPr="008F0D1D" w:rsidRDefault="00BD15A6" w:rsidP="00BD15A6">
      <w:pPr>
        <w:pStyle w:val="Paragraphedeliste"/>
        <w:numPr>
          <w:ilvl w:val="0"/>
          <w:numId w:val="45"/>
        </w:numPr>
      </w:pPr>
      <w:r w:rsidRPr="008F0D1D">
        <w:rPr>
          <w:rFonts w:cstheme="minorHAnsi"/>
        </w:rPr>
        <w:t>Entrez les paramètres du serveur de messagerie :</w:t>
      </w:r>
    </w:p>
    <w:p w14:paraId="1DDD83DD" w14:textId="77777777" w:rsidR="00BD15A6" w:rsidRPr="00440431" w:rsidRDefault="00BD15A6" w:rsidP="00BD15A6">
      <w:pPr>
        <w:pStyle w:val="Paragraphedeliste"/>
        <w:ind w:left="1152"/>
      </w:pPr>
    </w:p>
    <w:p w14:paraId="7F561179" w14:textId="5614276D" w:rsidR="00440431" w:rsidRDefault="00BD15A6" w:rsidP="00BD15A6">
      <w:pPr>
        <w:pStyle w:val="Paragraphedeliste"/>
        <w:ind w:left="1152"/>
      </w:pPr>
      <w:r>
        <w:rPr>
          <w:noProof/>
        </w:rPr>
        <w:drawing>
          <wp:inline distT="0" distB="0" distL="0" distR="0" wp14:anchorId="5633007C" wp14:editId="4105AC4D">
            <wp:extent cx="3348990" cy="2672080"/>
            <wp:effectExtent l="0" t="0" r="3810" b="0"/>
            <wp:docPr id="67659072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424D" w14:textId="5F79A130" w:rsidR="00BD15A6" w:rsidRPr="00BD15A6" w:rsidRDefault="00BD15A6" w:rsidP="002A2BF1">
      <w:pPr>
        <w:numPr>
          <w:ilvl w:val="1"/>
          <w:numId w:val="45"/>
        </w:numPr>
        <w:spacing w:before="100" w:beforeAutospacing="1" w:after="100" w:afterAutospacing="1" w:line="240" w:lineRule="auto"/>
      </w:pPr>
      <w:r w:rsidRPr="00BD15A6">
        <w:rPr>
          <w:rFonts w:cstheme="minorHAnsi"/>
        </w:rPr>
        <w:t xml:space="preserve">Nom du serveur : </w:t>
      </w:r>
      <w:r w:rsidRPr="00BD15A6">
        <w:rPr>
          <w:rFonts w:cstheme="minorHAnsi"/>
          <w:b/>
          <w:bCs/>
        </w:rPr>
        <w:t>webmail.nextstep-it.com</w:t>
      </w:r>
    </w:p>
    <w:p w14:paraId="4656E6B1" w14:textId="77777777" w:rsidR="00BD15A6" w:rsidRPr="00BD15A6" w:rsidRDefault="00BD15A6" w:rsidP="00BD15A6">
      <w:pPr>
        <w:pStyle w:val="Paragraphedeliste"/>
        <w:numPr>
          <w:ilvl w:val="0"/>
          <w:numId w:val="45"/>
        </w:numPr>
      </w:pPr>
      <w:r>
        <w:t xml:space="preserve">Cliquer sur </w:t>
      </w:r>
      <w:r w:rsidRPr="00CA3299">
        <w:rPr>
          <w:rFonts w:cstheme="minorHAnsi"/>
        </w:rPr>
        <w:t>"</w:t>
      </w:r>
      <w:r>
        <w:rPr>
          <w:rFonts w:cstheme="minorHAnsi"/>
        </w:rPr>
        <w:t>Continue</w:t>
      </w:r>
      <w:r w:rsidRPr="00CA3299">
        <w:rPr>
          <w:rFonts w:cstheme="minorHAnsi"/>
        </w:rPr>
        <w:t>"</w:t>
      </w:r>
      <w:r>
        <w:rPr>
          <w:rFonts w:cstheme="minorHAnsi"/>
        </w:rPr>
        <w:t>.</w:t>
      </w:r>
    </w:p>
    <w:p w14:paraId="0E9D72B2" w14:textId="11D9B3AC" w:rsidR="00BD15A6" w:rsidRPr="008F0D1D" w:rsidRDefault="00BD15A6" w:rsidP="00BD15A6">
      <w:pPr>
        <w:pStyle w:val="Paragraphedeliste"/>
        <w:numPr>
          <w:ilvl w:val="0"/>
          <w:numId w:val="45"/>
        </w:numPr>
      </w:pPr>
      <w:r>
        <w:rPr>
          <w:rFonts w:cstheme="minorHAnsi"/>
        </w:rPr>
        <w:t> </w:t>
      </w:r>
      <w:r w:rsidRPr="008F0D1D">
        <w:rPr>
          <w:rFonts w:cstheme="minorHAnsi"/>
        </w:rPr>
        <w:t xml:space="preserve">Entrez les paramètres du </w:t>
      </w:r>
      <w:r>
        <w:rPr>
          <w:rFonts w:cstheme="minorHAnsi"/>
        </w:rPr>
        <w:t>votre compte</w:t>
      </w:r>
      <w:r w:rsidRPr="008F0D1D">
        <w:rPr>
          <w:rFonts w:cstheme="minorHAnsi"/>
        </w:rPr>
        <w:t xml:space="preserve"> de messagerie :</w:t>
      </w:r>
    </w:p>
    <w:p w14:paraId="29AB1579" w14:textId="052DF21C" w:rsidR="00AD5E6B" w:rsidRDefault="00AD5E6B" w:rsidP="00AD5E6B">
      <w:pPr>
        <w:pStyle w:val="NormalWeb"/>
        <w:ind w:left="1152"/>
      </w:pPr>
      <w:r>
        <w:rPr>
          <w:noProof/>
        </w:rPr>
        <w:drawing>
          <wp:inline distT="0" distB="0" distL="0" distR="0" wp14:anchorId="79D2DE67" wp14:editId="112D2D60">
            <wp:extent cx="3348666" cy="2636322"/>
            <wp:effectExtent l="0" t="0" r="4445" b="0"/>
            <wp:docPr id="98110182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276" cy="265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0790" w14:textId="77777777" w:rsidR="00AD5E6B" w:rsidRPr="00AD5E6B" w:rsidRDefault="00AD5E6B" w:rsidP="00AD5E6B">
      <w:pPr>
        <w:numPr>
          <w:ilvl w:val="1"/>
          <w:numId w:val="45"/>
        </w:numPr>
        <w:spacing w:before="100" w:beforeAutospacing="1" w:after="100" w:afterAutospacing="1" w:line="240" w:lineRule="auto"/>
      </w:pPr>
      <w:r w:rsidRPr="00BD15A6">
        <w:rPr>
          <w:rFonts w:cstheme="minorHAnsi"/>
        </w:rPr>
        <w:t xml:space="preserve">Nom du serveur : </w:t>
      </w:r>
      <w:r w:rsidRPr="00BD15A6">
        <w:rPr>
          <w:rFonts w:cstheme="minorHAnsi"/>
          <w:b/>
          <w:bCs/>
        </w:rPr>
        <w:t>webmail.nextstep-it.com</w:t>
      </w:r>
    </w:p>
    <w:p w14:paraId="2F7E7524" w14:textId="3450ADAA" w:rsidR="00AD5E6B" w:rsidRPr="00CA3299" w:rsidRDefault="00AD5E6B" w:rsidP="00AD5E6B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CA3299">
        <w:rPr>
          <w:rFonts w:cstheme="minorHAnsi"/>
        </w:rPr>
        <w:t xml:space="preserve">Adresse email : Entrez votre nom </w:t>
      </w:r>
      <w:r>
        <w:rPr>
          <w:rFonts w:cstheme="minorHAnsi"/>
        </w:rPr>
        <w:t>adresse email</w:t>
      </w:r>
    </w:p>
    <w:p w14:paraId="2160BCB3" w14:textId="77777777" w:rsidR="00AD5E6B" w:rsidRDefault="00AD5E6B" w:rsidP="00AD5E6B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CA3299">
        <w:rPr>
          <w:rFonts w:cstheme="minorHAnsi"/>
        </w:rPr>
        <w:t>Mot de passe : Entrez votre mot de passe</w:t>
      </w:r>
    </w:p>
    <w:p w14:paraId="325BA0FB" w14:textId="6962DFB6" w:rsidR="00AD5E6B" w:rsidRPr="008F0D1D" w:rsidRDefault="00AD5E6B" w:rsidP="00AD5E6B">
      <w:pPr>
        <w:pStyle w:val="Paragraphedeliste"/>
        <w:numPr>
          <w:ilvl w:val="0"/>
          <w:numId w:val="45"/>
        </w:numPr>
      </w:pPr>
      <w:r>
        <w:t xml:space="preserve">Cliquer sur </w:t>
      </w:r>
      <w:r w:rsidRPr="00CA3299">
        <w:rPr>
          <w:rFonts w:cstheme="minorHAnsi"/>
        </w:rPr>
        <w:t>"</w:t>
      </w:r>
      <w:r>
        <w:rPr>
          <w:rFonts w:cstheme="minorHAnsi"/>
        </w:rPr>
        <w:t>Connexion</w:t>
      </w:r>
      <w:r w:rsidRPr="00CA3299">
        <w:rPr>
          <w:rFonts w:cstheme="minorHAnsi"/>
        </w:rPr>
        <w:t>"</w:t>
      </w:r>
      <w:r>
        <w:rPr>
          <w:rFonts w:cstheme="minorHAnsi"/>
        </w:rPr>
        <w:t xml:space="preserve"> et Bienvenue.</w:t>
      </w:r>
    </w:p>
    <w:sectPr w:rsidR="00AD5E6B" w:rsidRPr="008F0D1D" w:rsidSect="00C05148">
      <w:footerReference w:type="default" r:id="rId19"/>
      <w:pgSz w:w="11906" w:h="16838"/>
      <w:pgMar w:top="1417" w:right="1417" w:bottom="1417" w:left="1417" w:header="708" w:footer="15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90658" w14:textId="77777777" w:rsidR="001374B2" w:rsidRDefault="001374B2" w:rsidP="00A04E1E">
      <w:pPr>
        <w:spacing w:after="0" w:line="240" w:lineRule="auto"/>
      </w:pPr>
      <w:r>
        <w:separator/>
      </w:r>
    </w:p>
  </w:endnote>
  <w:endnote w:type="continuationSeparator" w:id="0">
    <w:p w14:paraId="5E615034" w14:textId="77777777" w:rsidR="001374B2" w:rsidRDefault="001374B2" w:rsidP="00A0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6FED8" w14:textId="77777777" w:rsidR="00021CA8" w:rsidRDefault="00021CA8" w:rsidP="00021CA8">
    <w:pPr>
      <w:pStyle w:val="FP-Text"/>
      <w:tabs>
        <w:tab w:val="left" w:pos="0"/>
      </w:tabs>
      <w:ind w:left="0" w:right="540"/>
      <w:rPr>
        <w:rFonts w:cs="Arial"/>
        <w:b/>
        <w:color w:val="00A9E8"/>
        <w:sz w:val="21"/>
        <w:szCs w:val="21"/>
        <w:lang w:val="fr-FR"/>
        <w14:textOutline w14:w="0" w14:cap="flat" w14:cmpd="sng" w14:algn="ctr">
          <w14:noFill/>
          <w14:prstDash w14:val="solid"/>
          <w14:round/>
        </w14:textOutline>
      </w:rPr>
    </w:pPr>
  </w:p>
  <w:p w14:paraId="131BB1A3" w14:textId="77777777" w:rsidR="00021CA8" w:rsidRDefault="00021CA8" w:rsidP="00021CA8">
    <w:pPr>
      <w:pStyle w:val="FP-Text"/>
      <w:tabs>
        <w:tab w:val="left" w:pos="26"/>
      </w:tabs>
      <w:ind w:left="0" w:right="540"/>
      <w:rPr>
        <w:lang w:val="en-US"/>
      </w:rPr>
    </w:pPr>
    <w:r w:rsidRPr="00021CA8">
      <w:rPr>
        <w:noProof/>
        <w:lang w:val="fr-FR" w:eastAsia="fr-FR"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7B37995B" wp14:editId="1F03362A">
              <wp:simplePos x="0" y="0"/>
              <wp:positionH relativeFrom="margin">
                <wp:posOffset>1026795</wp:posOffset>
              </wp:positionH>
              <wp:positionV relativeFrom="paragraph">
                <wp:posOffset>159385</wp:posOffset>
              </wp:positionV>
              <wp:extent cx="4641215" cy="1404620"/>
              <wp:effectExtent l="0" t="0" r="6985" b="0"/>
              <wp:wrapSquare wrapText="bothSides"/>
              <wp:docPr id="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121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FA0B9E" w14:textId="77777777" w:rsidR="00021CA8" w:rsidRPr="00A83A86" w:rsidRDefault="00021CA8" w:rsidP="00021CA8">
                          <w:pPr>
                            <w:pStyle w:val="FP-Text"/>
                            <w:tabs>
                              <w:tab w:val="left" w:pos="0"/>
                            </w:tabs>
                            <w:ind w:left="0" w:right="540"/>
                            <w:rPr>
                              <w:rFonts w:cs="Arial"/>
                              <w:b/>
                              <w:color w:val="2E74B5" w:themeColor="accent1" w:themeShade="BF"/>
                              <w:sz w:val="21"/>
                              <w:szCs w:val="21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A9E8"/>
                              <w:sz w:val="21"/>
                              <w:szCs w:val="21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Adresse</w:t>
                          </w:r>
                          <w:r w:rsidRPr="00A83A86">
                            <w:rPr>
                              <w:rFonts w:cs="Arial"/>
                              <w:b/>
                              <w:color w:val="00A9E8"/>
                              <w:sz w:val="21"/>
                              <w:szCs w:val="21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 :</w:t>
                          </w:r>
                          <w:r w:rsidRPr="00A83A86">
                            <w:rPr>
                              <w:rFonts w:cs="Arial"/>
                              <w:b/>
                              <w:color w:val="2E74B5" w:themeColor="accent1" w:themeShade="BF"/>
                              <w:sz w:val="21"/>
                              <w:szCs w:val="21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A83A86">
                            <w:rPr>
                              <w:rFonts w:cs="Arial"/>
                              <w:bCs/>
                              <w:color w:val="2E74B5" w:themeColor="accent1" w:themeShade="BF"/>
                              <w:sz w:val="21"/>
                              <w:szCs w:val="21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N°4 Rue 8612 Imp Energie Solaire Charguia I 2035</w:t>
                          </w:r>
                          <w:r w:rsidRPr="00A83A86">
                            <w:rPr>
                              <w:rFonts w:cs="Arial"/>
                              <w:b/>
                              <w:color w:val="2E74B5" w:themeColor="accent1" w:themeShade="BF"/>
                              <w:sz w:val="21"/>
                              <w:szCs w:val="21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14:paraId="4E9CA93A" w14:textId="77777777" w:rsidR="00021CA8" w:rsidRPr="00062844" w:rsidRDefault="00021CA8" w:rsidP="00021CA8">
                          <w:pPr>
                            <w:pStyle w:val="FP-Text"/>
                            <w:tabs>
                              <w:tab w:val="left" w:pos="26"/>
                            </w:tabs>
                            <w:ind w:left="0" w:right="540"/>
                            <w:rPr>
                              <w:rFonts w:cs="Arial"/>
                              <w:bCs/>
                              <w:color w:val="2E74B5" w:themeColor="accent1" w:themeShade="BF"/>
                              <w:sz w:val="21"/>
                              <w:szCs w:val="21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62844">
                            <w:rPr>
                              <w:rFonts w:cs="Arial"/>
                              <w:b/>
                              <w:color w:val="00A9E8"/>
                              <w:sz w:val="21"/>
                              <w:szCs w:val="21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Tel: </w:t>
                          </w:r>
                          <w:r w:rsidRPr="00062844">
                            <w:rPr>
                              <w:rFonts w:cs="Arial"/>
                              <w:bCs/>
                              <w:color w:val="2E74B5" w:themeColor="accent1" w:themeShade="BF"/>
                              <w:sz w:val="21"/>
                              <w:szCs w:val="21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(+216) 70 25 82 00</w:t>
                          </w:r>
                        </w:p>
                        <w:p w14:paraId="6B150796" w14:textId="77777777" w:rsidR="00021CA8" w:rsidRPr="00062844" w:rsidRDefault="00021CA8" w:rsidP="00021CA8">
                          <w:pPr>
                            <w:pStyle w:val="FP-Text"/>
                            <w:tabs>
                              <w:tab w:val="left" w:pos="26"/>
                            </w:tabs>
                            <w:ind w:left="0" w:right="540"/>
                            <w:rPr>
                              <w:rFonts w:cs="Arial"/>
                              <w:bCs/>
                              <w:color w:val="2E74B5" w:themeColor="accent1" w:themeShade="BF"/>
                              <w:sz w:val="21"/>
                              <w:szCs w:val="21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62844">
                            <w:rPr>
                              <w:rFonts w:cs="Arial"/>
                              <w:b/>
                              <w:color w:val="00A9E8"/>
                              <w:sz w:val="21"/>
                              <w:szCs w:val="21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Fax:</w:t>
                          </w:r>
                          <w:r w:rsidRPr="00062844">
                            <w:rPr>
                              <w:rFonts w:cs="Arial"/>
                              <w:bCs/>
                              <w:color w:val="2E74B5" w:themeColor="accent1" w:themeShade="BF"/>
                              <w:sz w:val="21"/>
                              <w:szCs w:val="21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(+216) 70 25 82 10</w:t>
                          </w:r>
                        </w:p>
                        <w:p w14:paraId="20D0E674" w14:textId="77777777" w:rsidR="00021CA8" w:rsidRPr="00021CA8" w:rsidRDefault="00021CA8" w:rsidP="00021CA8">
                          <w:pPr>
                            <w:pStyle w:val="FP-Text"/>
                            <w:tabs>
                              <w:tab w:val="left" w:pos="26"/>
                            </w:tabs>
                            <w:ind w:left="0" w:right="540"/>
                            <w:rPr>
                              <w:b/>
                              <w:bCs/>
                              <w:noProof/>
                              <w:color w:val="A6A6A6" w:themeColor="background1" w:themeShade="A6"/>
                              <w:sz w:val="16"/>
                              <w:szCs w:val="16"/>
                              <w:lang w:eastAsia="fr-FR"/>
                            </w:rPr>
                          </w:pPr>
                          <w:r w:rsidRPr="00021CA8">
                            <w:rPr>
                              <w:rFonts w:cs="Arial"/>
                              <w:b/>
                              <w:color w:val="00A9E8"/>
                              <w:sz w:val="21"/>
                              <w:szCs w:val="21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www.nextstep.tn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B37995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80.85pt;margin-top:12.55pt;width:365.4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" stroked="f">
              <v:textbox style="mso-fit-shape-to-text:t">
                <w:txbxContent>
                  <w:p w14:paraId="77FA0B9E" w14:textId="77777777" w:rsidR="00021CA8" w:rsidRPr="00A83A86" w:rsidRDefault="00021CA8" w:rsidP="00021CA8">
                    <w:pPr>
                      <w:pStyle w:val="FP-Text"/>
                      <w:tabs>
                        <w:tab w:val="left" w:pos="0"/>
                      </w:tabs>
                      <w:ind w:left="0" w:right="540"/>
                      <w:rPr>
                        <w:rFonts w:cs="Arial"/>
                        <w:b/>
                        <w:color w:val="2E74B5" w:themeColor="accent1" w:themeShade="BF"/>
                        <w:sz w:val="21"/>
                        <w:szCs w:val="21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cs="Arial"/>
                        <w:b/>
                        <w:color w:val="00A9E8"/>
                        <w:sz w:val="21"/>
                        <w:szCs w:val="21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Adresse</w:t>
                    </w:r>
                    <w:r w:rsidRPr="00A83A86">
                      <w:rPr>
                        <w:rFonts w:cs="Arial"/>
                        <w:b/>
                        <w:color w:val="00A9E8"/>
                        <w:sz w:val="21"/>
                        <w:szCs w:val="21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 :</w:t>
                    </w:r>
                    <w:r w:rsidRPr="00A83A86">
                      <w:rPr>
                        <w:rFonts w:cs="Arial"/>
                        <w:b/>
                        <w:color w:val="2E74B5" w:themeColor="accent1" w:themeShade="BF"/>
                        <w:sz w:val="21"/>
                        <w:szCs w:val="21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A83A86">
                      <w:rPr>
                        <w:rFonts w:cs="Arial"/>
                        <w:bCs/>
                        <w:color w:val="2E74B5" w:themeColor="accent1" w:themeShade="BF"/>
                        <w:sz w:val="21"/>
                        <w:szCs w:val="21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N°4 Rue 8612 Imp Energie Solaire Charguia I 2035</w:t>
                    </w:r>
                    <w:r w:rsidRPr="00A83A86">
                      <w:rPr>
                        <w:rFonts w:cs="Arial"/>
                        <w:b/>
                        <w:color w:val="2E74B5" w:themeColor="accent1" w:themeShade="BF"/>
                        <w:sz w:val="21"/>
                        <w:szCs w:val="21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p>
                  <w:p w14:paraId="4E9CA93A" w14:textId="77777777" w:rsidR="00021CA8" w:rsidRPr="00062844" w:rsidRDefault="00021CA8" w:rsidP="00021CA8">
                    <w:pPr>
                      <w:pStyle w:val="FP-Text"/>
                      <w:tabs>
                        <w:tab w:val="left" w:pos="26"/>
                      </w:tabs>
                      <w:ind w:left="0" w:right="540"/>
                      <w:rPr>
                        <w:rFonts w:cs="Arial"/>
                        <w:bCs/>
                        <w:color w:val="2E74B5" w:themeColor="accent1" w:themeShade="BF"/>
                        <w:sz w:val="21"/>
                        <w:szCs w:val="2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62844">
                      <w:rPr>
                        <w:rFonts w:cs="Arial"/>
                        <w:b/>
                        <w:color w:val="00A9E8"/>
                        <w:sz w:val="21"/>
                        <w:szCs w:val="2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Tel: </w:t>
                    </w:r>
                    <w:r w:rsidRPr="00062844">
                      <w:rPr>
                        <w:rFonts w:cs="Arial"/>
                        <w:bCs/>
                        <w:color w:val="2E74B5" w:themeColor="accent1" w:themeShade="BF"/>
                        <w:sz w:val="21"/>
                        <w:szCs w:val="2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(+216) 70 25 82 00</w:t>
                    </w:r>
                  </w:p>
                  <w:p w14:paraId="6B150796" w14:textId="77777777" w:rsidR="00021CA8" w:rsidRPr="00062844" w:rsidRDefault="00021CA8" w:rsidP="00021CA8">
                    <w:pPr>
                      <w:pStyle w:val="FP-Text"/>
                      <w:tabs>
                        <w:tab w:val="left" w:pos="26"/>
                      </w:tabs>
                      <w:ind w:left="0" w:right="540"/>
                      <w:rPr>
                        <w:rFonts w:cs="Arial"/>
                        <w:bCs/>
                        <w:color w:val="2E74B5" w:themeColor="accent1" w:themeShade="BF"/>
                        <w:sz w:val="21"/>
                        <w:szCs w:val="2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62844">
                      <w:rPr>
                        <w:rFonts w:cs="Arial"/>
                        <w:b/>
                        <w:color w:val="00A9E8"/>
                        <w:sz w:val="21"/>
                        <w:szCs w:val="2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Fax:</w:t>
                    </w:r>
                    <w:r w:rsidRPr="00062844">
                      <w:rPr>
                        <w:rFonts w:cs="Arial"/>
                        <w:bCs/>
                        <w:color w:val="2E74B5" w:themeColor="accent1" w:themeShade="BF"/>
                        <w:sz w:val="21"/>
                        <w:szCs w:val="2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(+216) 70 25 82 10</w:t>
                    </w:r>
                  </w:p>
                  <w:p w14:paraId="20D0E674" w14:textId="77777777" w:rsidR="00021CA8" w:rsidRPr="00021CA8" w:rsidRDefault="00021CA8" w:rsidP="00021CA8">
                    <w:pPr>
                      <w:pStyle w:val="FP-Text"/>
                      <w:tabs>
                        <w:tab w:val="left" w:pos="26"/>
                      </w:tabs>
                      <w:ind w:left="0" w:right="540"/>
                      <w:rPr>
                        <w:b/>
                        <w:bCs/>
                        <w:noProof/>
                        <w:color w:val="A6A6A6" w:themeColor="background1" w:themeShade="A6"/>
                        <w:sz w:val="16"/>
                        <w:szCs w:val="16"/>
                        <w:lang w:eastAsia="fr-FR"/>
                      </w:rPr>
                    </w:pPr>
                    <w:r w:rsidRPr="00021CA8">
                      <w:rPr>
                        <w:rFonts w:cs="Arial"/>
                        <w:b/>
                        <w:color w:val="00A9E8"/>
                        <w:sz w:val="21"/>
                        <w:szCs w:val="2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www.nextstep.tn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A40B5E" w:rsidRPr="00021CA8">
      <w:rPr>
        <w:lang w:val="en-US"/>
      </w:rPr>
      <w:tab/>
    </w:r>
    <w:r w:rsidR="00A40B5E" w:rsidRPr="00021CA8">
      <w:rPr>
        <w:lang w:val="en-US"/>
      </w:rPr>
      <w:tab/>
    </w:r>
  </w:p>
  <w:p w14:paraId="287A75C9" w14:textId="77777777" w:rsidR="00021CA8" w:rsidRDefault="00021CA8" w:rsidP="00021CA8">
    <w:pPr>
      <w:pStyle w:val="FP-Text"/>
      <w:tabs>
        <w:tab w:val="left" w:pos="26"/>
      </w:tabs>
      <w:ind w:left="0" w:right="540"/>
      <w:rPr>
        <w:lang w:val="en-US"/>
      </w:rPr>
    </w:pPr>
  </w:p>
  <w:p w14:paraId="7D056301" w14:textId="77777777" w:rsidR="00021CA8" w:rsidRDefault="00021CA8" w:rsidP="00021CA8">
    <w:pPr>
      <w:pStyle w:val="FP-Text"/>
      <w:tabs>
        <w:tab w:val="left" w:pos="26"/>
      </w:tabs>
      <w:ind w:left="0" w:right="540"/>
      <w:rPr>
        <w:lang w:val="en-US"/>
      </w:rPr>
    </w:pPr>
  </w:p>
  <w:p w14:paraId="52B4060A" w14:textId="77777777" w:rsidR="00A40B5E" w:rsidRPr="00021CA8" w:rsidRDefault="00A40B5E" w:rsidP="00021CA8">
    <w:pPr>
      <w:pStyle w:val="FP-Text"/>
      <w:tabs>
        <w:tab w:val="left" w:pos="26"/>
      </w:tabs>
      <w:ind w:left="0" w:right="540"/>
      <w:rPr>
        <w:rFonts w:cs="Arial"/>
        <w:b/>
        <w:color w:val="00A9E8"/>
        <w:sz w:val="21"/>
        <w:szCs w:val="21"/>
        <w:lang w:val="en-US"/>
        <w14:textOutline w14:w="0" w14:cap="flat" w14:cmpd="sng" w14:algn="ctr">
          <w14:noFill/>
          <w14:prstDash w14:val="solid"/>
          <w14:round/>
        </w14:textOutline>
      </w:rPr>
    </w:pPr>
    <w:r w:rsidRPr="00021CA8">
      <w:rPr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9EF6B" w14:textId="77777777" w:rsidR="00E3685D" w:rsidRDefault="00E3685D">
    <w:pPr>
      <w:pStyle w:val="Pieddepage"/>
    </w:pPr>
    <w:r>
      <w:rPr>
        <w:b/>
        <w:bCs/>
        <w:noProof/>
        <w:color w:val="A6A6A6" w:themeColor="background1" w:themeShade="A6"/>
        <w:sz w:val="16"/>
        <w:szCs w:val="16"/>
        <w:lang w:eastAsia="fr-FR"/>
      </w:rPr>
      <w:drawing>
        <wp:anchor distT="0" distB="0" distL="114300" distR="114300" simplePos="0" relativeHeight="251681792" behindDoc="1" locked="0" layoutInCell="1" allowOverlap="1" wp14:anchorId="4CA3C505" wp14:editId="41CA3572">
          <wp:simplePos x="0" y="0"/>
          <wp:positionH relativeFrom="page">
            <wp:align>left</wp:align>
          </wp:positionH>
          <wp:positionV relativeFrom="paragraph">
            <wp:posOffset>17780</wp:posOffset>
          </wp:positionV>
          <wp:extent cx="1309370" cy="1315720"/>
          <wp:effectExtent l="0" t="0" r="5080" b="0"/>
          <wp:wrapSquare wrapText="bothSides"/>
          <wp:docPr id="44" name="Imag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9370" cy="1315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9296FD" w14:textId="77777777" w:rsidR="00E3685D" w:rsidRDefault="00E3685D">
    <w:pPr>
      <w:pStyle w:val="Pieddepage"/>
    </w:pPr>
    <w:r w:rsidRPr="00021CA8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05712E16" wp14:editId="6201A309">
              <wp:simplePos x="0" y="0"/>
              <wp:positionH relativeFrom="margin">
                <wp:align>center</wp:align>
              </wp:positionH>
              <wp:positionV relativeFrom="paragraph">
                <wp:posOffset>160383</wp:posOffset>
              </wp:positionV>
              <wp:extent cx="4641215" cy="1404620"/>
              <wp:effectExtent l="0" t="0" r="6985" b="0"/>
              <wp:wrapThrough wrapText="bothSides">
                <wp:wrapPolygon edited="0">
                  <wp:start x="0" y="0"/>
                  <wp:lineTo x="0" y="20754"/>
                  <wp:lineTo x="21544" y="20754"/>
                  <wp:lineTo x="21544" y="0"/>
                  <wp:lineTo x="0" y="0"/>
                </wp:wrapPolygon>
              </wp:wrapThrough>
              <wp:docPr id="3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121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47B2F8" w14:textId="77777777" w:rsidR="00E3685D" w:rsidRPr="00184BA2" w:rsidRDefault="00E3685D" w:rsidP="00E3685D">
                          <w:pPr>
                            <w:pStyle w:val="FP-Text"/>
                            <w:tabs>
                              <w:tab w:val="left" w:pos="0"/>
                            </w:tabs>
                            <w:ind w:left="0" w:right="540"/>
                            <w:rPr>
                              <w:rFonts w:ascii="Candara" w:hAnsi="Candara" w:cs="Arial"/>
                              <w:b/>
                              <w:color w:val="2E74B5" w:themeColor="accent1" w:themeShade="BF"/>
                              <w:sz w:val="22"/>
                              <w:szCs w:val="22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84BA2">
                            <w:rPr>
                              <w:rFonts w:ascii="Candara" w:hAnsi="Candara" w:cs="Arial"/>
                              <w:b/>
                              <w:color w:val="00A9E8"/>
                              <w:sz w:val="22"/>
                              <w:szCs w:val="22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Adresse :</w:t>
                          </w:r>
                          <w:r w:rsidRPr="00184BA2">
                            <w:rPr>
                              <w:rFonts w:ascii="Candara" w:hAnsi="Candara" w:cs="Arial"/>
                              <w:b/>
                              <w:color w:val="2E74B5" w:themeColor="accent1" w:themeShade="BF"/>
                              <w:sz w:val="22"/>
                              <w:szCs w:val="22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84BA2">
                            <w:rPr>
                              <w:rFonts w:ascii="Candara" w:hAnsi="Candara" w:cs="Arial"/>
                              <w:bCs/>
                              <w:color w:val="2E74B5" w:themeColor="accent1" w:themeShade="BF"/>
                              <w:sz w:val="22"/>
                              <w:szCs w:val="22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N°4 Rue 8612 Imp Energie Solaire Charguia I 2035</w:t>
                          </w:r>
                          <w:r w:rsidRPr="00184BA2">
                            <w:rPr>
                              <w:rFonts w:ascii="Candara" w:hAnsi="Candara" w:cs="Arial"/>
                              <w:b/>
                              <w:color w:val="2E74B5" w:themeColor="accent1" w:themeShade="BF"/>
                              <w:sz w:val="22"/>
                              <w:szCs w:val="22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14:paraId="4DA9974E" w14:textId="77777777" w:rsidR="00E3685D" w:rsidRPr="00184BA2" w:rsidRDefault="00E3685D" w:rsidP="00E3685D">
                          <w:pPr>
                            <w:pStyle w:val="FP-Text"/>
                            <w:tabs>
                              <w:tab w:val="left" w:pos="26"/>
                            </w:tabs>
                            <w:ind w:left="0" w:right="540"/>
                            <w:rPr>
                              <w:rFonts w:ascii="Candara" w:hAnsi="Candara" w:cs="Arial"/>
                              <w:bCs/>
                              <w:color w:val="2E74B5" w:themeColor="accent1" w:themeShade="BF"/>
                              <w:sz w:val="22"/>
                              <w:szCs w:val="22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84BA2">
                            <w:rPr>
                              <w:rFonts w:ascii="Candara" w:hAnsi="Candara" w:cs="Arial"/>
                              <w:b/>
                              <w:color w:val="00A9E8"/>
                              <w:sz w:val="22"/>
                              <w:szCs w:val="22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Tel: </w:t>
                          </w:r>
                          <w:r w:rsidRPr="00184BA2">
                            <w:rPr>
                              <w:rFonts w:ascii="Candara" w:hAnsi="Candara" w:cs="Arial"/>
                              <w:bCs/>
                              <w:color w:val="2E74B5" w:themeColor="accent1" w:themeShade="BF"/>
                              <w:sz w:val="22"/>
                              <w:szCs w:val="22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(+216) 70 25 82 00</w:t>
                          </w:r>
                        </w:p>
                        <w:p w14:paraId="7E1E628D" w14:textId="77777777" w:rsidR="00E3685D" w:rsidRPr="00184BA2" w:rsidRDefault="00E3685D" w:rsidP="00E3685D">
                          <w:pPr>
                            <w:pStyle w:val="FP-Text"/>
                            <w:tabs>
                              <w:tab w:val="left" w:pos="26"/>
                            </w:tabs>
                            <w:ind w:left="0" w:right="540"/>
                            <w:rPr>
                              <w:rFonts w:ascii="Candara" w:hAnsi="Candara" w:cs="Arial"/>
                              <w:bCs/>
                              <w:color w:val="2E74B5" w:themeColor="accent1" w:themeShade="BF"/>
                              <w:sz w:val="22"/>
                              <w:szCs w:val="22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84BA2">
                            <w:rPr>
                              <w:rFonts w:ascii="Candara" w:hAnsi="Candara" w:cs="Arial"/>
                              <w:b/>
                              <w:color w:val="00A9E8"/>
                              <w:sz w:val="22"/>
                              <w:szCs w:val="22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Fax:</w:t>
                          </w:r>
                          <w:r w:rsidR="00463427">
                            <w:rPr>
                              <w:rFonts w:ascii="Candara" w:hAnsi="Candara" w:cs="Arial"/>
                              <w:bCs/>
                              <w:color w:val="2E74B5" w:themeColor="accent1" w:themeShade="BF"/>
                              <w:sz w:val="22"/>
                              <w:szCs w:val="22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(+216) 70 25 82 19</w:t>
                          </w:r>
                        </w:p>
                        <w:p w14:paraId="6EB7A58B" w14:textId="77777777" w:rsidR="00E3685D" w:rsidRPr="00184BA2" w:rsidRDefault="00E3685D" w:rsidP="00E3685D">
                          <w:pPr>
                            <w:pStyle w:val="FP-Text"/>
                            <w:tabs>
                              <w:tab w:val="left" w:pos="26"/>
                            </w:tabs>
                            <w:ind w:left="0" w:right="540"/>
                            <w:rPr>
                              <w:rFonts w:ascii="Candara" w:hAnsi="Candara"/>
                              <w:b/>
                              <w:bCs/>
                              <w:noProof/>
                              <w:color w:val="A6A6A6" w:themeColor="background1" w:themeShade="A6"/>
                              <w:sz w:val="22"/>
                              <w:szCs w:val="22"/>
                              <w:lang w:eastAsia="fr-FR"/>
                            </w:rPr>
                          </w:pPr>
                          <w:r w:rsidRPr="00184BA2">
                            <w:rPr>
                              <w:rFonts w:ascii="Candara" w:hAnsi="Candara" w:cs="Arial"/>
                              <w:b/>
                              <w:color w:val="00A9E8"/>
                              <w:sz w:val="22"/>
                              <w:szCs w:val="22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www.nextstep.tn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5712E1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12.65pt;width:365.45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" stroked="f">
              <v:textbox style="mso-fit-shape-to-text:t">
                <w:txbxContent>
                  <w:p w14:paraId="0447B2F8" w14:textId="77777777" w:rsidR="00E3685D" w:rsidRPr="00184BA2" w:rsidRDefault="00E3685D" w:rsidP="00E3685D">
                    <w:pPr>
                      <w:pStyle w:val="FP-Text"/>
                      <w:tabs>
                        <w:tab w:val="left" w:pos="0"/>
                      </w:tabs>
                      <w:ind w:left="0" w:right="540"/>
                      <w:rPr>
                        <w:rFonts w:ascii="Candara" w:hAnsi="Candara" w:cs="Arial"/>
                        <w:b/>
                        <w:color w:val="2E74B5" w:themeColor="accent1" w:themeShade="BF"/>
                        <w:sz w:val="22"/>
                        <w:szCs w:val="22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84BA2">
                      <w:rPr>
                        <w:rFonts w:ascii="Candara" w:hAnsi="Candara" w:cs="Arial"/>
                        <w:b/>
                        <w:color w:val="00A9E8"/>
                        <w:sz w:val="22"/>
                        <w:szCs w:val="22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Adresse :</w:t>
                    </w:r>
                    <w:r w:rsidRPr="00184BA2">
                      <w:rPr>
                        <w:rFonts w:ascii="Candara" w:hAnsi="Candara" w:cs="Arial"/>
                        <w:b/>
                        <w:color w:val="2E74B5" w:themeColor="accent1" w:themeShade="BF"/>
                        <w:sz w:val="22"/>
                        <w:szCs w:val="22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84BA2">
                      <w:rPr>
                        <w:rFonts w:ascii="Candara" w:hAnsi="Candara" w:cs="Arial"/>
                        <w:bCs/>
                        <w:color w:val="2E74B5" w:themeColor="accent1" w:themeShade="BF"/>
                        <w:sz w:val="22"/>
                        <w:szCs w:val="22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N°4 Rue 8612 Imp Energie Solaire Charguia I 2035</w:t>
                    </w:r>
                    <w:r w:rsidRPr="00184BA2">
                      <w:rPr>
                        <w:rFonts w:ascii="Candara" w:hAnsi="Candara" w:cs="Arial"/>
                        <w:b/>
                        <w:color w:val="2E74B5" w:themeColor="accent1" w:themeShade="BF"/>
                        <w:sz w:val="22"/>
                        <w:szCs w:val="22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p>
                  <w:p w14:paraId="4DA9974E" w14:textId="77777777" w:rsidR="00E3685D" w:rsidRPr="00184BA2" w:rsidRDefault="00E3685D" w:rsidP="00E3685D">
                    <w:pPr>
                      <w:pStyle w:val="FP-Text"/>
                      <w:tabs>
                        <w:tab w:val="left" w:pos="26"/>
                      </w:tabs>
                      <w:ind w:left="0" w:right="540"/>
                      <w:rPr>
                        <w:rFonts w:ascii="Candara" w:hAnsi="Candara" w:cs="Arial"/>
                        <w:bCs/>
                        <w:color w:val="2E74B5" w:themeColor="accent1" w:themeShade="BF"/>
                        <w:sz w:val="22"/>
                        <w:szCs w:val="22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84BA2">
                      <w:rPr>
                        <w:rFonts w:ascii="Candara" w:hAnsi="Candara" w:cs="Arial"/>
                        <w:b/>
                        <w:color w:val="00A9E8"/>
                        <w:sz w:val="22"/>
                        <w:szCs w:val="22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Tel: </w:t>
                    </w:r>
                    <w:r w:rsidRPr="00184BA2">
                      <w:rPr>
                        <w:rFonts w:ascii="Candara" w:hAnsi="Candara" w:cs="Arial"/>
                        <w:bCs/>
                        <w:color w:val="2E74B5" w:themeColor="accent1" w:themeShade="BF"/>
                        <w:sz w:val="22"/>
                        <w:szCs w:val="22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(+216) 70 25 82 00</w:t>
                    </w:r>
                  </w:p>
                  <w:p w14:paraId="7E1E628D" w14:textId="77777777" w:rsidR="00E3685D" w:rsidRPr="00184BA2" w:rsidRDefault="00E3685D" w:rsidP="00E3685D">
                    <w:pPr>
                      <w:pStyle w:val="FP-Text"/>
                      <w:tabs>
                        <w:tab w:val="left" w:pos="26"/>
                      </w:tabs>
                      <w:ind w:left="0" w:right="540"/>
                      <w:rPr>
                        <w:rFonts w:ascii="Candara" w:hAnsi="Candara" w:cs="Arial"/>
                        <w:bCs/>
                        <w:color w:val="2E74B5" w:themeColor="accent1" w:themeShade="BF"/>
                        <w:sz w:val="22"/>
                        <w:szCs w:val="22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84BA2">
                      <w:rPr>
                        <w:rFonts w:ascii="Candara" w:hAnsi="Candara" w:cs="Arial"/>
                        <w:b/>
                        <w:color w:val="00A9E8"/>
                        <w:sz w:val="22"/>
                        <w:szCs w:val="22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Fax:</w:t>
                    </w:r>
                    <w:r w:rsidR="00463427">
                      <w:rPr>
                        <w:rFonts w:ascii="Candara" w:hAnsi="Candara" w:cs="Arial"/>
                        <w:bCs/>
                        <w:color w:val="2E74B5" w:themeColor="accent1" w:themeShade="BF"/>
                        <w:sz w:val="22"/>
                        <w:szCs w:val="22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(+216) 70 25 82 19</w:t>
                    </w:r>
                  </w:p>
                  <w:p w14:paraId="6EB7A58B" w14:textId="77777777" w:rsidR="00E3685D" w:rsidRPr="00184BA2" w:rsidRDefault="00E3685D" w:rsidP="00E3685D">
                    <w:pPr>
                      <w:pStyle w:val="FP-Text"/>
                      <w:tabs>
                        <w:tab w:val="left" w:pos="26"/>
                      </w:tabs>
                      <w:ind w:left="0" w:right="540"/>
                      <w:rPr>
                        <w:rFonts w:ascii="Candara" w:hAnsi="Candara"/>
                        <w:b/>
                        <w:bCs/>
                        <w:noProof/>
                        <w:color w:val="A6A6A6" w:themeColor="background1" w:themeShade="A6"/>
                        <w:sz w:val="22"/>
                        <w:szCs w:val="22"/>
                        <w:lang w:eastAsia="fr-FR"/>
                      </w:rPr>
                    </w:pPr>
                    <w:r w:rsidRPr="00184BA2">
                      <w:rPr>
                        <w:rFonts w:ascii="Candara" w:hAnsi="Candara" w:cs="Arial"/>
                        <w:b/>
                        <w:color w:val="00A9E8"/>
                        <w:sz w:val="22"/>
                        <w:szCs w:val="22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www.nextstep.tn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</w:p>
  <w:p w14:paraId="50B74DD0" w14:textId="77777777" w:rsidR="00E3685D" w:rsidRDefault="00E3685D">
    <w:pPr>
      <w:pStyle w:val="Pieddepage"/>
    </w:pPr>
  </w:p>
  <w:p w14:paraId="2330FF9A" w14:textId="77777777" w:rsidR="00E3685D" w:rsidRDefault="00E3685D">
    <w:pPr>
      <w:pStyle w:val="Pieddepage"/>
    </w:pPr>
  </w:p>
  <w:p w14:paraId="29CA8506" w14:textId="77777777" w:rsidR="00E3685D" w:rsidRDefault="00E3685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17C93" w14:textId="77777777" w:rsidR="00184BA2" w:rsidRDefault="00184BA2" w:rsidP="00184BA2">
    <w:pPr>
      <w:pStyle w:val="FP-Text"/>
      <w:tabs>
        <w:tab w:val="left" w:pos="26"/>
      </w:tabs>
      <w:ind w:left="0" w:right="540"/>
      <w:rPr>
        <w:rFonts w:ascii="Candara" w:hAnsi="Candara"/>
        <w:b/>
        <w:bCs/>
        <w:sz w:val="22"/>
        <w:szCs w:val="22"/>
        <w:lang w:val="fr-FR"/>
      </w:rPr>
    </w:pPr>
  </w:p>
  <w:p w14:paraId="6E94F82E" w14:textId="77777777" w:rsidR="00C94026" w:rsidRPr="00184BA2" w:rsidRDefault="00184BA2" w:rsidP="0074131B">
    <w:pPr>
      <w:pStyle w:val="FP-Text"/>
      <w:tabs>
        <w:tab w:val="left" w:pos="26"/>
      </w:tabs>
      <w:ind w:left="0" w:right="540"/>
      <w:rPr>
        <w:rFonts w:ascii="Candara" w:hAnsi="Candara"/>
        <w:b/>
        <w:bCs/>
        <w:lang w:val="fr-FR"/>
      </w:rPr>
    </w:pPr>
    <w:r w:rsidRPr="00184BA2">
      <w:rPr>
        <w:rFonts w:ascii="Candara" w:hAnsi="Candara"/>
        <w:b/>
        <w:bCs/>
        <w:sz w:val="22"/>
        <w:szCs w:val="22"/>
        <w:lang w:val="fr-FR"/>
      </w:rPr>
      <w:t>Document Type &gt; Confidentiel &gt; Usage interne seulement &gt; Valide 30 jours</w:t>
    </w:r>
    <w:r w:rsidR="00C94026" w:rsidRPr="00184BA2">
      <w:rPr>
        <w:rFonts w:ascii="Candara" w:hAnsi="Candara"/>
        <w:b/>
        <w:bCs/>
        <w:sz w:val="22"/>
        <w:szCs w:val="22"/>
        <w:lang w:val="fr-FR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3FC97" w14:textId="77777777" w:rsidR="00C05148" w:rsidRDefault="00C05148"/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554"/>
    </w:tblGrid>
    <w:tr w:rsidR="00C05148" w14:paraId="63EB47BE" w14:textId="77777777" w:rsidTr="00C05148">
      <w:trPr>
        <w:trHeight w:val="558"/>
      </w:trPr>
      <w:tc>
        <w:tcPr>
          <w:tcW w:w="7508" w:type="dxa"/>
        </w:tcPr>
        <w:p w14:paraId="2C0E0B6B" w14:textId="77777777" w:rsidR="00C05148" w:rsidRDefault="00C05148" w:rsidP="00C05148">
          <w:pPr>
            <w:pStyle w:val="FP-Text"/>
            <w:tabs>
              <w:tab w:val="left" w:pos="26"/>
            </w:tabs>
            <w:ind w:left="0" w:right="540"/>
            <w:rPr>
              <w:rFonts w:ascii="Candara" w:hAnsi="Candara"/>
              <w:b/>
              <w:bCs/>
              <w:sz w:val="22"/>
              <w:szCs w:val="22"/>
              <w:lang w:val="fr-FR"/>
            </w:rPr>
          </w:pPr>
          <w:r w:rsidRPr="00C05148">
            <w:rPr>
              <w:rFonts w:ascii="Candara" w:hAnsi="Candara"/>
              <w:b/>
              <w:bCs/>
              <w:color w:val="FF0000"/>
              <w:sz w:val="22"/>
              <w:szCs w:val="22"/>
              <w:lang w:val="fr-FR"/>
            </w:rPr>
            <w:t xml:space="preserve">Confidentiel </w:t>
          </w:r>
          <w:r>
            <w:rPr>
              <w:rFonts w:ascii="Candara" w:hAnsi="Candara"/>
              <w:b/>
              <w:bCs/>
              <w:sz w:val="22"/>
              <w:szCs w:val="22"/>
              <w:lang w:val="fr-FR"/>
            </w:rPr>
            <w:t xml:space="preserve">ou </w:t>
          </w:r>
          <w:r w:rsidRPr="00C05148">
            <w:rPr>
              <w:rFonts w:ascii="Candara" w:hAnsi="Candara"/>
              <w:b/>
              <w:bCs/>
              <w:color w:val="FF0000"/>
              <w:sz w:val="22"/>
              <w:szCs w:val="22"/>
              <w:lang w:val="fr-FR"/>
            </w:rPr>
            <w:t>Usage interne</w:t>
          </w:r>
          <w:r>
            <w:rPr>
              <w:rFonts w:ascii="Candara" w:hAnsi="Candara"/>
              <w:b/>
              <w:bCs/>
              <w:sz w:val="22"/>
              <w:szCs w:val="22"/>
              <w:lang w:val="fr-FR"/>
            </w:rPr>
            <w:t xml:space="preserve"> ou</w:t>
          </w:r>
          <w:r w:rsidRPr="00184BA2">
            <w:rPr>
              <w:rFonts w:ascii="Candara" w:hAnsi="Candara"/>
              <w:b/>
              <w:bCs/>
              <w:sz w:val="22"/>
              <w:szCs w:val="22"/>
              <w:lang w:val="fr-FR"/>
            </w:rPr>
            <w:t xml:space="preserve"> </w:t>
          </w:r>
          <w:r w:rsidRPr="00C05148">
            <w:rPr>
              <w:rFonts w:ascii="Candara" w:hAnsi="Candara"/>
              <w:b/>
              <w:bCs/>
              <w:color w:val="FF0000"/>
              <w:sz w:val="22"/>
              <w:szCs w:val="22"/>
              <w:lang w:val="fr-FR"/>
            </w:rPr>
            <w:t>Valide 30 jours</w:t>
          </w:r>
        </w:p>
      </w:tc>
      <w:tc>
        <w:tcPr>
          <w:tcW w:w="1554" w:type="dxa"/>
        </w:tcPr>
        <w:p w14:paraId="31D8C431" w14:textId="77777777" w:rsidR="00C05148" w:rsidRDefault="00C05148" w:rsidP="00C05148">
          <w:pPr>
            <w:pStyle w:val="FP-Text"/>
            <w:tabs>
              <w:tab w:val="left" w:pos="26"/>
            </w:tabs>
            <w:ind w:left="0" w:right="540"/>
            <w:jc w:val="right"/>
            <w:rPr>
              <w:rFonts w:ascii="Candara" w:hAnsi="Candara"/>
              <w:b/>
              <w:bCs/>
              <w:sz w:val="22"/>
              <w:szCs w:val="22"/>
              <w:lang w:val="fr-FR"/>
            </w:rPr>
          </w:pPr>
          <w:r>
            <w:rPr>
              <w:rFonts w:ascii="Candara" w:hAnsi="Candara"/>
              <w:b/>
              <w:bCs/>
              <w:lang w:val="fr-FR"/>
            </w:rPr>
            <w:tab/>
          </w:r>
          <w:r w:rsidRPr="008E253E">
            <w:rPr>
              <w:rFonts w:ascii="Candara" w:hAnsi="Candara"/>
              <w:b/>
              <w:bCs/>
              <w:color w:val="00B0F0"/>
              <w:sz w:val="24"/>
              <w:szCs w:val="24"/>
              <w:lang w:val="fr-FR"/>
            </w:rPr>
            <w:t xml:space="preserve">p. </w:t>
          </w:r>
          <w:r w:rsidRPr="008E253E">
            <w:rPr>
              <w:rFonts w:ascii="Candara" w:hAnsi="Candara"/>
              <w:b/>
              <w:bCs/>
              <w:color w:val="00B0F0"/>
              <w:sz w:val="24"/>
              <w:szCs w:val="24"/>
            </w:rPr>
            <w:fldChar w:fldCharType="begin"/>
          </w:r>
          <w:r w:rsidRPr="00C05148">
            <w:rPr>
              <w:rFonts w:ascii="Candara" w:hAnsi="Candara"/>
              <w:b/>
              <w:bCs/>
              <w:color w:val="00B0F0"/>
              <w:sz w:val="24"/>
              <w:szCs w:val="24"/>
              <w:lang w:val="fr-FR"/>
            </w:rPr>
            <w:instrText>PAGE  \* Arabic</w:instrText>
          </w:r>
          <w:r w:rsidRPr="008E253E">
            <w:rPr>
              <w:rFonts w:ascii="Candara" w:hAnsi="Candara"/>
              <w:b/>
              <w:bCs/>
              <w:color w:val="00B0F0"/>
              <w:sz w:val="24"/>
              <w:szCs w:val="24"/>
            </w:rPr>
            <w:fldChar w:fldCharType="separate"/>
          </w:r>
          <w:r>
            <w:rPr>
              <w:rFonts w:ascii="Candara" w:hAnsi="Candara"/>
              <w:b/>
              <w:bCs/>
              <w:noProof/>
              <w:color w:val="00B0F0"/>
              <w:sz w:val="24"/>
              <w:szCs w:val="24"/>
            </w:rPr>
            <w:t>2</w:t>
          </w:r>
          <w:r w:rsidRPr="008E253E">
            <w:rPr>
              <w:rFonts w:ascii="Candara" w:hAnsi="Candara"/>
              <w:b/>
              <w:bCs/>
              <w:color w:val="00B0F0"/>
              <w:sz w:val="24"/>
              <w:szCs w:val="24"/>
            </w:rPr>
            <w:fldChar w:fldCharType="end"/>
          </w:r>
        </w:p>
      </w:tc>
    </w:tr>
  </w:tbl>
  <w:p w14:paraId="542C29DA" w14:textId="77777777" w:rsidR="009829AB" w:rsidRPr="00C05148" w:rsidRDefault="009829AB" w:rsidP="00C05148">
    <w:pPr>
      <w:pStyle w:val="FP-Text"/>
      <w:tabs>
        <w:tab w:val="left" w:pos="26"/>
      </w:tabs>
      <w:ind w:left="0" w:right="540"/>
      <w:rPr>
        <w:rFonts w:ascii="Candara" w:hAnsi="Candara"/>
        <w:b/>
        <w:bCs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3D410" w14:textId="77777777" w:rsidR="001374B2" w:rsidRDefault="001374B2" w:rsidP="00A04E1E">
      <w:pPr>
        <w:spacing w:after="0" w:line="240" w:lineRule="auto"/>
      </w:pPr>
      <w:r>
        <w:separator/>
      </w:r>
    </w:p>
  </w:footnote>
  <w:footnote w:type="continuationSeparator" w:id="0">
    <w:p w14:paraId="111E57B1" w14:textId="77777777" w:rsidR="001374B2" w:rsidRDefault="001374B2" w:rsidP="00A04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7CEEC" w14:textId="77777777" w:rsidR="007E6B1F" w:rsidRDefault="007E6B1F" w:rsidP="007E6B1F">
    <w:pPr>
      <w:pStyle w:val="En-tte"/>
    </w:pPr>
    <w:r w:rsidRPr="00A83A86">
      <w:rPr>
        <w:noProof/>
        <w:lang w:eastAsia="fr-FR"/>
      </w:rPr>
      <w:drawing>
        <wp:anchor distT="0" distB="0" distL="114300" distR="114300" simplePos="0" relativeHeight="251677696" behindDoc="0" locked="0" layoutInCell="1" allowOverlap="1" wp14:anchorId="5941B7B5" wp14:editId="49317B69">
          <wp:simplePos x="0" y="0"/>
          <wp:positionH relativeFrom="column">
            <wp:posOffset>-736600</wp:posOffset>
          </wp:positionH>
          <wp:positionV relativeFrom="paragraph">
            <wp:posOffset>-199208</wp:posOffset>
          </wp:positionV>
          <wp:extent cx="1743075" cy="685800"/>
          <wp:effectExtent l="0" t="0" r="0" b="0"/>
          <wp:wrapSquare wrapText="bothSides"/>
          <wp:docPr id="42" name="Image 7">
            <a:extLst xmlns:a="http://schemas.openxmlformats.org/drawingml/2006/main">
              <a:ext uri="{FF2B5EF4-FFF2-40B4-BE49-F238E27FC236}">
                <a16:creationId xmlns:a16="http://schemas.microsoft.com/office/drawing/2014/main" id="{ED87CD58-6C9C-BB49-9371-E8F4897F5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ED87CD58-6C9C-BB49-9371-E8F4897F597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58" b="20465"/>
                  <a:stretch/>
                </pic:blipFill>
                <pic:spPr bwMode="auto">
                  <a:xfrm>
                    <a:off x="0" y="0"/>
                    <a:ext cx="1743075" cy="685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A83A86">
      <w:rPr>
        <w:rFonts w:ascii="Constantia" w:eastAsia="Times New Roman" w:hAnsi="Constantia" w:cs="Times New Roman"/>
        <w:b/>
        <w:iCs/>
        <w:noProof/>
        <w:color w:val="2E74B5" w:themeColor="accent1" w:themeShade="BF"/>
        <w:sz w:val="32"/>
        <w:szCs w:val="32"/>
        <w:lang w:eastAsia="fr-FR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75648" behindDoc="1" locked="0" layoutInCell="1" allowOverlap="1" wp14:anchorId="0A585120" wp14:editId="792CF444">
          <wp:simplePos x="0" y="0"/>
          <wp:positionH relativeFrom="page">
            <wp:align>right</wp:align>
          </wp:positionH>
          <wp:positionV relativeFrom="paragraph">
            <wp:posOffset>-447131</wp:posOffset>
          </wp:positionV>
          <wp:extent cx="1283970" cy="1289050"/>
          <wp:effectExtent l="0" t="0" r="0" b="6350"/>
          <wp:wrapTopAndBottom/>
          <wp:docPr id="43" name="Image 10">
            <a:extLst xmlns:a="http://schemas.openxmlformats.org/drawingml/2006/main">
              <a:ext uri="{FF2B5EF4-FFF2-40B4-BE49-F238E27FC236}">
                <a16:creationId xmlns:a16="http://schemas.microsoft.com/office/drawing/2014/main" id="{7980755E-D33C-A94F-8D2E-7BFF542C2B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>
                    <a:extLst>
                      <a:ext uri="{FF2B5EF4-FFF2-40B4-BE49-F238E27FC236}">
                        <a16:creationId xmlns:a16="http://schemas.microsoft.com/office/drawing/2014/main" id="{7980755E-D33C-A94F-8D2E-7BFF542C2B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128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9072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00"/>
      <w:gridCol w:w="4379"/>
      <w:gridCol w:w="2393"/>
    </w:tblGrid>
    <w:tr w:rsidR="00463427" w14:paraId="5B1E92C6" w14:textId="77777777" w:rsidTr="00463427">
      <w:tc>
        <w:tcPr>
          <w:tcW w:w="2300" w:type="dxa"/>
          <w:vAlign w:val="center"/>
        </w:tcPr>
        <w:p w14:paraId="048CAEDC" w14:textId="77777777" w:rsidR="00463427" w:rsidRPr="00860DEE" w:rsidRDefault="00463427" w:rsidP="00463427">
          <w:pPr>
            <w:pStyle w:val="En-tte"/>
            <w:rPr>
              <w:rFonts w:ascii="Candara" w:eastAsia="Calibri" w:hAnsi="Candara" w:cs="Arial"/>
              <w:b/>
              <w:bCs/>
              <w:sz w:val="24"/>
              <w:szCs w:val="24"/>
            </w:rPr>
          </w:pPr>
          <w:r>
            <w:rPr>
              <w:rFonts w:ascii="Candara" w:eastAsia="Calibri" w:hAnsi="Candara" w:cs="Arial"/>
              <w:b/>
              <w:bCs/>
              <w:noProof/>
              <w:sz w:val="24"/>
              <w:szCs w:val="24"/>
              <w:lang w:eastAsia="fr-FR"/>
            </w:rPr>
            <w:drawing>
              <wp:inline distT="0" distB="0" distL="0" distR="0" wp14:anchorId="73D86E14" wp14:editId="5103DEFD">
                <wp:extent cx="952500" cy="420280"/>
                <wp:effectExtent l="0" t="0" r="0" b="0"/>
                <wp:docPr id="514870675" name="Image 514870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11" cy="445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79" w:type="dxa"/>
          <w:vAlign w:val="center"/>
        </w:tcPr>
        <w:p w14:paraId="241CE7B2" w14:textId="77777777" w:rsidR="00463427" w:rsidRPr="00860DEE" w:rsidRDefault="00463427" w:rsidP="00E41962">
          <w:pPr>
            <w:pStyle w:val="En-tte"/>
            <w:jc w:val="center"/>
            <w:rPr>
              <w:rFonts w:ascii="Candara" w:eastAsia="Calibri" w:hAnsi="Candara" w:cs="Arial"/>
              <w:b/>
              <w:bCs/>
              <w:sz w:val="24"/>
              <w:szCs w:val="24"/>
              <w:lang w:val="fr-FR"/>
            </w:rPr>
          </w:pPr>
          <w:r w:rsidRPr="00860DEE">
            <w:rPr>
              <w:rFonts w:ascii="Candara" w:eastAsia="Calibri" w:hAnsi="Candara" w:cs="Arial"/>
              <w:b/>
              <w:bCs/>
              <w:sz w:val="24"/>
              <w:szCs w:val="24"/>
              <w:lang w:val="fr-FR"/>
            </w:rPr>
            <w:t xml:space="preserve">Titre </w:t>
          </w:r>
          <w:r>
            <w:rPr>
              <w:rFonts w:ascii="Candara" w:eastAsia="Calibri" w:hAnsi="Candara" w:cs="Arial"/>
              <w:b/>
              <w:bCs/>
              <w:sz w:val="24"/>
              <w:szCs w:val="24"/>
              <w:lang w:val="fr-FR"/>
            </w:rPr>
            <w:t>du projet</w:t>
          </w:r>
        </w:p>
      </w:tc>
      <w:tc>
        <w:tcPr>
          <w:tcW w:w="2393" w:type="dxa"/>
          <w:vAlign w:val="center"/>
        </w:tcPr>
        <w:p w14:paraId="03F14CDE" w14:textId="1F0D9244" w:rsidR="00463427" w:rsidRPr="00701066" w:rsidRDefault="00B561AB" w:rsidP="00701066">
          <w:pPr>
            <w:pStyle w:val="En-tte"/>
            <w:jc w:val="right"/>
            <w:rPr>
              <w:b/>
              <w:bCs/>
              <w:lang w:val="fr-FR"/>
            </w:rPr>
          </w:pPr>
          <w:r>
            <w:rPr>
              <w:noProof/>
            </w:rPr>
            <w:drawing>
              <wp:anchor distT="0" distB="0" distL="114300" distR="114300" simplePos="0" relativeHeight="251682816" behindDoc="1" locked="0" layoutInCell="1" allowOverlap="1" wp14:anchorId="168CE773" wp14:editId="41C6ED4F">
                <wp:simplePos x="0" y="0"/>
                <wp:positionH relativeFrom="margin">
                  <wp:posOffset>405130</wp:posOffset>
                </wp:positionH>
                <wp:positionV relativeFrom="paragraph">
                  <wp:posOffset>-15875</wp:posOffset>
                </wp:positionV>
                <wp:extent cx="923925" cy="403860"/>
                <wp:effectExtent l="0" t="0" r="9525" b="0"/>
                <wp:wrapSquare wrapText="bothSides"/>
                <wp:docPr id="1105775097" name="Image 11" descr="Multiples vulnérabilités dans Zimbra Collaboration | Africa Cybersecurity  Magaz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Multiples vulnérabilités dans Zimbra Collaboration | Africa Cybersecurity  Magaz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EF1A3A0" w14:textId="40E4A7FE" w:rsidR="00A40B5E" w:rsidRPr="00184BA2" w:rsidRDefault="00A40B5E" w:rsidP="00701066">
    <w:pPr>
      <w:pStyle w:val="En-tte"/>
      <w:pBdr>
        <w:top w:val="single" w:sz="4" w:space="6" w:color="auto"/>
      </w:pBdr>
      <w:rPr>
        <w:color w:val="1F3864" w:themeColor="accent5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54EE8D6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621EEB"/>
    <w:multiLevelType w:val="hybridMultilevel"/>
    <w:tmpl w:val="58AAF52A"/>
    <w:lvl w:ilvl="0" w:tplc="040C0005">
      <w:start w:val="1"/>
      <w:numFmt w:val="bullet"/>
      <w:pStyle w:val="Titreniv4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pStyle w:val="Titreniv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200EC"/>
    <w:multiLevelType w:val="hybridMultilevel"/>
    <w:tmpl w:val="117AC2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2BE54B8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31F49"/>
    <w:multiLevelType w:val="hybridMultilevel"/>
    <w:tmpl w:val="F1AE36DC"/>
    <w:lvl w:ilvl="0" w:tplc="6F186E54">
      <w:numFmt w:val="bullet"/>
      <w:lvlText w:val="-"/>
      <w:lvlJc w:val="left"/>
      <w:pPr>
        <w:ind w:left="1080" w:hanging="360"/>
      </w:pPr>
      <w:rPr>
        <w:rFonts w:ascii="Cambria" w:eastAsia="Calibri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EE5768"/>
    <w:multiLevelType w:val="hybridMultilevel"/>
    <w:tmpl w:val="D2106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D2633"/>
    <w:multiLevelType w:val="hybridMultilevel"/>
    <w:tmpl w:val="16E6FF0E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097E489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B6C715F"/>
    <w:multiLevelType w:val="hybridMultilevel"/>
    <w:tmpl w:val="DEFC2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F0DC2"/>
    <w:multiLevelType w:val="hybridMultilevel"/>
    <w:tmpl w:val="DD76A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B20109"/>
    <w:multiLevelType w:val="hybridMultilevel"/>
    <w:tmpl w:val="CA3ACB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A837DC"/>
    <w:multiLevelType w:val="multilevel"/>
    <w:tmpl w:val="2FF88C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12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3D20CFC"/>
    <w:multiLevelType w:val="hybridMultilevel"/>
    <w:tmpl w:val="83B4F2A6"/>
    <w:lvl w:ilvl="0" w:tplc="6F186E5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705C3"/>
    <w:multiLevelType w:val="hybridMultilevel"/>
    <w:tmpl w:val="8B2C9A70"/>
    <w:lvl w:ilvl="0" w:tplc="95848A9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A535A"/>
    <w:multiLevelType w:val="hybridMultilevel"/>
    <w:tmpl w:val="B91A9C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63662"/>
    <w:multiLevelType w:val="hybridMultilevel"/>
    <w:tmpl w:val="0A1E7A56"/>
    <w:lvl w:ilvl="0" w:tplc="F0AED57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30D79"/>
    <w:multiLevelType w:val="multilevel"/>
    <w:tmpl w:val="2FF88C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12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92B206D"/>
    <w:multiLevelType w:val="hybridMultilevel"/>
    <w:tmpl w:val="4C3030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FF3F36"/>
    <w:multiLevelType w:val="multilevel"/>
    <w:tmpl w:val="99C21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952D66"/>
    <w:multiLevelType w:val="hybridMultilevel"/>
    <w:tmpl w:val="8F4CBC92"/>
    <w:lvl w:ilvl="0" w:tplc="22BE54B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941"/>
    <w:multiLevelType w:val="hybridMultilevel"/>
    <w:tmpl w:val="61382A8E"/>
    <w:lvl w:ilvl="0" w:tplc="F65E3254">
      <w:start w:val="37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8D1B0C"/>
    <w:multiLevelType w:val="hybridMultilevel"/>
    <w:tmpl w:val="966292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8B6577"/>
    <w:multiLevelType w:val="hybridMultilevel"/>
    <w:tmpl w:val="24D67068"/>
    <w:lvl w:ilvl="0" w:tplc="040C0011">
      <w:start w:val="1"/>
      <w:numFmt w:val="decimal"/>
      <w:lvlText w:val="%1)"/>
      <w:lvlJc w:val="left"/>
      <w:pPr>
        <w:ind w:left="785" w:hanging="360"/>
      </w:pPr>
    </w:lvl>
    <w:lvl w:ilvl="1" w:tplc="040C0019">
      <w:start w:val="1"/>
      <w:numFmt w:val="lowerLetter"/>
      <w:lvlText w:val="%2."/>
      <w:lvlJc w:val="left"/>
      <w:pPr>
        <w:ind w:left="1505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9B2C84"/>
    <w:multiLevelType w:val="hybridMultilevel"/>
    <w:tmpl w:val="1EDEB440"/>
    <w:lvl w:ilvl="0" w:tplc="040C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398737E0"/>
    <w:multiLevelType w:val="hybridMultilevel"/>
    <w:tmpl w:val="8C90EC8C"/>
    <w:lvl w:ilvl="0" w:tplc="F65E3254">
      <w:start w:val="376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B32D96"/>
    <w:multiLevelType w:val="multilevel"/>
    <w:tmpl w:val="9B6E4A8C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48025D7"/>
    <w:multiLevelType w:val="hybridMultilevel"/>
    <w:tmpl w:val="D0CA53BA"/>
    <w:lvl w:ilvl="0" w:tplc="38269874">
      <w:start w:val="31"/>
      <w:numFmt w:val="bullet"/>
      <w:lvlText w:val="-"/>
      <w:lvlJc w:val="left"/>
      <w:pPr>
        <w:ind w:left="214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 w15:restartNumberingAfterBreak="0">
    <w:nsid w:val="46AE4063"/>
    <w:multiLevelType w:val="multilevel"/>
    <w:tmpl w:val="B9EE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D169FD"/>
    <w:multiLevelType w:val="hybridMultilevel"/>
    <w:tmpl w:val="FAC4F236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C500FD"/>
    <w:multiLevelType w:val="hybridMultilevel"/>
    <w:tmpl w:val="39C46E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980D6B"/>
    <w:multiLevelType w:val="hybridMultilevel"/>
    <w:tmpl w:val="0A269070"/>
    <w:lvl w:ilvl="0" w:tplc="FCC269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112"/>
    <w:multiLevelType w:val="multilevel"/>
    <w:tmpl w:val="D73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B35A5A"/>
    <w:multiLevelType w:val="hybridMultilevel"/>
    <w:tmpl w:val="74F68316"/>
    <w:lvl w:ilvl="0" w:tplc="95848A9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314ED2"/>
    <w:multiLevelType w:val="multilevel"/>
    <w:tmpl w:val="D44E68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9294E50"/>
    <w:multiLevelType w:val="hybridMultilevel"/>
    <w:tmpl w:val="55C25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CC7967"/>
    <w:multiLevelType w:val="hybridMultilevel"/>
    <w:tmpl w:val="8F1212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CC7DC3"/>
    <w:multiLevelType w:val="hybridMultilevel"/>
    <w:tmpl w:val="D3F28822"/>
    <w:lvl w:ilvl="0" w:tplc="17AEC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186E5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" w:eastAsia="Calibri" w:hAnsi="Cambria" w:cs="Arial" w:hint="default"/>
      </w:rPr>
    </w:lvl>
    <w:lvl w:ilvl="2" w:tplc="8B942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A25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2EF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34B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E8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DA4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22B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5CAB610C"/>
    <w:multiLevelType w:val="hybridMultilevel"/>
    <w:tmpl w:val="CCB8503A"/>
    <w:lvl w:ilvl="0" w:tplc="4F20DC5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FF6C97"/>
    <w:multiLevelType w:val="hybridMultilevel"/>
    <w:tmpl w:val="761481F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DA6750A"/>
    <w:multiLevelType w:val="hybridMultilevel"/>
    <w:tmpl w:val="C7C4560C"/>
    <w:lvl w:ilvl="0" w:tplc="040C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9" w15:restartNumberingAfterBreak="0">
    <w:nsid w:val="5DDC143B"/>
    <w:multiLevelType w:val="hybridMultilevel"/>
    <w:tmpl w:val="0D7A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D03696"/>
    <w:multiLevelType w:val="hybridMultilevel"/>
    <w:tmpl w:val="22CA0582"/>
    <w:lvl w:ilvl="0" w:tplc="B9BE353C">
      <w:start w:val="1"/>
      <w:numFmt w:val="decimal"/>
      <w:lvlText w:val="%1. 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C32DBB"/>
    <w:multiLevelType w:val="hybridMultilevel"/>
    <w:tmpl w:val="10B694A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B7CB5"/>
    <w:multiLevelType w:val="hybridMultilevel"/>
    <w:tmpl w:val="193EE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36670"/>
    <w:multiLevelType w:val="hybridMultilevel"/>
    <w:tmpl w:val="3D764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203128">
    <w:abstractNumId w:val="1"/>
  </w:num>
  <w:num w:numId="2" w16cid:durableId="1718359010">
    <w:abstractNumId w:val="28"/>
  </w:num>
  <w:num w:numId="3" w16cid:durableId="1356728696">
    <w:abstractNumId w:val="42"/>
  </w:num>
  <w:num w:numId="4" w16cid:durableId="398791584">
    <w:abstractNumId w:val="20"/>
  </w:num>
  <w:num w:numId="5" w16cid:durableId="1542132691">
    <w:abstractNumId w:val="8"/>
  </w:num>
  <w:num w:numId="6" w16cid:durableId="1072191711">
    <w:abstractNumId w:val="37"/>
  </w:num>
  <w:num w:numId="7" w16cid:durableId="17510507">
    <w:abstractNumId w:val="0"/>
  </w:num>
  <w:num w:numId="8" w16cid:durableId="1421751869">
    <w:abstractNumId w:val="32"/>
  </w:num>
  <w:num w:numId="9" w16cid:durableId="1131903154">
    <w:abstractNumId w:val="19"/>
  </w:num>
  <w:num w:numId="10" w16cid:durableId="1623227786">
    <w:abstractNumId w:val="24"/>
  </w:num>
  <w:num w:numId="11" w16cid:durableId="1838105892">
    <w:abstractNumId w:val="6"/>
  </w:num>
  <w:num w:numId="12" w16cid:durableId="12560901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23094746">
    <w:abstractNumId w:val="25"/>
  </w:num>
  <w:num w:numId="14" w16cid:durableId="678116226">
    <w:abstractNumId w:val="4"/>
  </w:num>
  <w:num w:numId="15" w16cid:durableId="12458734">
    <w:abstractNumId w:val="14"/>
  </w:num>
  <w:num w:numId="16" w16cid:durableId="1089930108">
    <w:abstractNumId w:val="10"/>
  </w:num>
  <w:num w:numId="17" w16cid:durableId="952787375">
    <w:abstractNumId w:val="29"/>
  </w:num>
  <w:num w:numId="18" w16cid:durableId="904605130">
    <w:abstractNumId w:val="6"/>
  </w:num>
  <w:num w:numId="19" w16cid:durableId="1689940577">
    <w:abstractNumId w:val="36"/>
  </w:num>
  <w:num w:numId="20" w16cid:durableId="443771497">
    <w:abstractNumId w:val="35"/>
  </w:num>
  <w:num w:numId="21" w16cid:durableId="1255479404">
    <w:abstractNumId w:val="12"/>
  </w:num>
  <w:num w:numId="22" w16cid:durableId="100954358">
    <w:abstractNumId w:val="3"/>
  </w:num>
  <w:num w:numId="23" w16cid:durableId="1567296883">
    <w:abstractNumId w:val="16"/>
  </w:num>
  <w:num w:numId="24" w16cid:durableId="1005405204">
    <w:abstractNumId w:val="22"/>
  </w:num>
  <w:num w:numId="25" w16cid:durableId="1269696800">
    <w:abstractNumId w:val="11"/>
  </w:num>
  <w:num w:numId="26" w16cid:durableId="527256380">
    <w:abstractNumId w:val="43"/>
  </w:num>
  <w:num w:numId="27" w16cid:durableId="210117377">
    <w:abstractNumId w:val="33"/>
  </w:num>
  <w:num w:numId="28" w16cid:durableId="1487622309">
    <w:abstractNumId w:val="30"/>
  </w:num>
  <w:num w:numId="29" w16cid:durableId="1358386063">
    <w:abstractNumId w:val="41"/>
  </w:num>
  <w:num w:numId="30" w16cid:durableId="1684627810">
    <w:abstractNumId w:val="13"/>
  </w:num>
  <w:num w:numId="31" w16cid:durableId="1657806906">
    <w:abstractNumId w:val="34"/>
  </w:num>
  <w:num w:numId="32" w16cid:durableId="7487746">
    <w:abstractNumId w:val="15"/>
  </w:num>
  <w:num w:numId="33" w16cid:durableId="1047949202">
    <w:abstractNumId w:val="38"/>
  </w:num>
  <w:num w:numId="34" w16cid:durableId="1567764630">
    <w:abstractNumId w:val="7"/>
  </w:num>
  <w:num w:numId="35" w16cid:durableId="587159167">
    <w:abstractNumId w:val="23"/>
  </w:num>
  <w:num w:numId="36" w16cid:durableId="1276136688">
    <w:abstractNumId w:val="31"/>
  </w:num>
  <w:num w:numId="37" w16cid:durableId="114885959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9541759">
    <w:abstractNumId w:val="27"/>
  </w:num>
  <w:num w:numId="39" w16cid:durableId="2119791593">
    <w:abstractNumId w:val="4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51535392">
    <w:abstractNumId w:val="21"/>
  </w:num>
  <w:num w:numId="41" w16cid:durableId="497112123">
    <w:abstractNumId w:val="9"/>
  </w:num>
  <w:num w:numId="42" w16cid:durableId="1786193313">
    <w:abstractNumId w:val="2"/>
  </w:num>
  <w:num w:numId="43" w16cid:durableId="1926450563">
    <w:abstractNumId w:val="18"/>
  </w:num>
  <w:num w:numId="44" w16cid:durableId="216210386">
    <w:abstractNumId w:val="26"/>
  </w:num>
  <w:num w:numId="45" w16cid:durableId="623269670">
    <w:abstractNumId w:val="5"/>
  </w:num>
  <w:num w:numId="46" w16cid:durableId="999387035">
    <w:abstractNumId w:val="17"/>
  </w:num>
  <w:num w:numId="47" w16cid:durableId="2078900188">
    <w:abstractNumId w:val="3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C0"/>
    <w:rsid w:val="000028E2"/>
    <w:rsid w:val="00005842"/>
    <w:rsid w:val="0000772F"/>
    <w:rsid w:val="00013511"/>
    <w:rsid w:val="0001417B"/>
    <w:rsid w:val="0001687A"/>
    <w:rsid w:val="00021CA8"/>
    <w:rsid w:val="0003423A"/>
    <w:rsid w:val="000360AE"/>
    <w:rsid w:val="00053D5B"/>
    <w:rsid w:val="000570EF"/>
    <w:rsid w:val="00062B20"/>
    <w:rsid w:val="000674C5"/>
    <w:rsid w:val="00071E98"/>
    <w:rsid w:val="00095FE5"/>
    <w:rsid w:val="000A6B14"/>
    <w:rsid w:val="000A74C3"/>
    <w:rsid w:val="000A7D7B"/>
    <w:rsid w:val="000C1244"/>
    <w:rsid w:val="000E3CB7"/>
    <w:rsid w:val="000E4AE6"/>
    <w:rsid w:val="000F2EF9"/>
    <w:rsid w:val="000F44D1"/>
    <w:rsid w:val="00100045"/>
    <w:rsid w:val="0010316B"/>
    <w:rsid w:val="001031B1"/>
    <w:rsid w:val="00112D19"/>
    <w:rsid w:val="00120D05"/>
    <w:rsid w:val="00121E24"/>
    <w:rsid w:val="001227EE"/>
    <w:rsid w:val="001374B2"/>
    <w:rsid w:val="0014446B"/>
    <w:rsid w:val="00151311"/>
    <w:rsid w:val="00160490"/>
    <w:rsid w:val="0017649A"/>
    <w:rsid w:val="00182B90"/>
    <w:rsid w:val="00184BA2"/>
    <w:rsid w:val="00196308"/>
    <w:rsid w:val="001A0B52"/>
    <w:rsid w:val="001A127E"/>
    <w:rsid w:val="001D490A"/>
    <w:rsid w:val="001F1527"/>
    <w:rsid w:val="001F1529"/>
    <w:rsid w:val="001F16C5"/>
    <w:rsid w:val="00202FFC"/>
    <w:rsid w:val="00206E31"/>
    <w:rsid w:val="00216591"/>
    <w:rsid w:val="002173DF"/>
    <w:rsid w:val="0021759D"/>
    <w:rsid w:val="002236F5"/>
    <w:rsid w:val="00231573"/>
    <w:rsid w:val="002343C2"/>
    <w:rsid w:val="002437E1"/>
    <w:rsid w:val="002438E3"/>
    <w:rsid w:val="00266A65"/>
    <w:rsid w:val="00281A24"/>
    <w:rsid w:val="0028274A"/>
    <w:rsid w:val="002947CD"/>
    <w:rsid w:val="00296B4E"/>
    <w:rsid w:val="002A4454"/>
    <w:rsid w:val="002A7B8C"/>
    <w:rsid w:val="002B5506"/>
    <w:rsid w:val="002B7C02"/>
    <w:rsid w:val="002D355C"/>
    <w:rsid w:val="002F1A6D"/>
    <w:rsid w:val="002F4F4A"/>
    <w:rsid w:val="003016C0"/>
    <w:rsid w:val="0031006A"/>
    <w:rsid w:val="00313FEE"/>
    <w:rsid w:val="00321896"/>
    <w:rsid w:val="00327DE3"/>
    <w:rsid w:val="00330159"/>
    <w:rsid w:val="00332A00"/>
    <w:rsid w:val="00346806"/>
    <w:rsid w:val="0035770D"/>
    <w:rsid w:val="00361F54"/>
    <w:rsid w:val="0037144E"/>
    <w:rsid w:val="00373D05"/>
    <w:rsid w:val="0037401B"/>
    <w:rsid w:val="003744E9"/>
    <w:rsid w:val="00393B30"/>
    <w:rsid w:val="003B288D"/>
    <w:rsid w:val="003C053C"/>
    <w:rsid w:val="003C1F11"/>
    <w:rsid w:val="003C4CA3"/>
    <w:rsid w:val="003E1EAE"/>
    <w:rsid w:val="003F0873"/>
    <w:rsid w:val="003F669D"/>
    <w:rsid w:val="00401D1B"/>
    <w:rsid w:val="0040287A"/>
    <w:rsid w:val="004076B1"/>
    <w:rsid w:val="0041160A"/>
    <w:rsid w:val="00423D35"/>
    <w:rsid w:val="0043425A"/>
    <w:rsid w:val="004378BA"/>
    <w:rsid w:val="00440431"/>
    <w:rsid w:val="004459D4"/>
    <w:rsid w:val="00451634"/>
    <w:rsid w:val="00463427"/>
    <w:rsid w:val="004634F7"/>
    <w:rsid w:val="00470FF7"/>
    <w:rsid w:val="00472369"/>
    <w:rsid w:val="00481EB3"/>
    <w:rsid w:val="004919FC"/>
    <w:rsid w:val="00494579"/>
    <w:rsid w:val="00495BEE"/>
    <w:rsid w:val="00496B74"/>
    <w:rsid w:val="004A6435"/>
    <w:rsid w:val="004B342F"/>
    <w:rsid w:val="004B4870"/>
    <w:rsid w:val="004D0DA8"/>
    <w:rsid w:val="004D1544"/>
    <w:rsid w:val="004D4667"/>
    <w:rsid w:val="004D5AB1"/>
    <w:rsid w:val="004E37A5"/>
    <w:rsid w:val="004E7A98"/>
    <w:rsid w:val="004F2185"/>
    <w:rsid w:val="00516110"/>
    <w:rsid w:val="005230BC"/>
    <w:rsid w:val="00535788"/>
    <w:rsid w:val="00542893"/>
    <w:rsid w:val="005629CD"/>
    <w:rsid w:val="00566789"/>
    <w:rsid w:val="005713A2"/>
    <w:rsid w:val="005808A0"/>
    <w:rsid w:val="005A1A09"/>
    <w:rsid w:val="005A7195"/>
    <w:rsid w:val="005B404E"/>
    <w:rsid w:val="005C0C38"/>
    <w:rsid w:val="005C15FD"/>
    <w:rsid w:val="005E23D4"/>
    <w:rsid w:val="005E6562"/>
    <w:rsid w:val="005F6B9E"/>
    <w:rsid w:val="00601F47"/>
    <w:rsid w:val="00607866"/>
    <w:rsid w:val="00607B5C"/>
    <w:rsid w:val="00627F0E"/>
    <w:rsid w:val="00633798"/>
    <w:rsid w:val="006569A7"/>
    <w:rsid w:val="00661D51"/>
    <w:rsid w:val="00671FEB"/>
    <w:rsid w:val="00674539"/>
    <w:rsid w:val="00683C54"/>
    <w:rsid w:val="0069116F"/>
    <w:rsid w:val="006913E8"/>
    <w:rsid w:val="00692227"/>
    <w:rsid w:val="006A4276"/>
    <w:rsid w:val="006B2668"/>
    <w:rsid w:val="006C1046"/>
    <w:rsid w:val="006D7774"/>
    <w:rsid w:val="006E12C1"/>
    <w:rsid w:val="006E486A"/>
    <w:rsid w:val="006F547E"/>
    <w:rsid w:val="00701066"/>
    <w:rsid w:val="00701BEE"/>
    <w:rsid w:val="00704CAC"/>
    <w:rsid w:val="00710E4B"/>
    <w:rsid w:val="007371C8"/>
    <w:rsid w:val="0074131B"/>
    <w:rsid w:val="0074164D"/>
    <w:rsid w:val="00746887"/>
    <w:rsid w:val="00747CC4"/>
    <w:rsid w:val="0075032E"/>
    <w:rsid w:val="007515F6"/>
    <w:rsid w:val="00761FCD"/>
    <w:rsid w:val="0076217B"/>
    <w:rsid w:val="00771C01"/>
    <w:rsid w:val="007727BA"/>
    <w:rsid w:val="00776891"/>
    <w:rsid w:val="00794059"/>
    <w:rsid w:val="007A3509"/>
    <w:rsid w:val="007B0163"/>
    <w:rsid w:val="007C4E4C"/>
    <w:rsid w:val="007D7ED9"/>
    <w:rsid w:val="007E196E"/>
    <w:rsid w:val="007E3DEB"/>
    <w:rsid w:val="007E6B1F"/>
    <w:rsid w:val="00802DAB"/>
    <w:rsid w:val="0080659C"/>
    <w:rsid w:val="008163AF"/>
    <w:rsid w:val="00822D18"/>
    <w:rsid w:val="0084056C"/>
    <w:rsid w:val="00843EF5"/>
    <w:rsid w:val="008511D3"/>
    <w:rsid w:val="00860DEE"/>
    <w:rsid w:val="008658FB"/>
    <w:rsid w:val="00866B62"/>
    <w:rsid w:val="00875B20"/>
    <w:rsid w:val="00876A39"/>
    <w:rsid w:val="00890036"/>
    <w:rsid w:val="00890AF7"/>
    <w:rsid w:val="008945A6"/>
    <w:rsid w:val="008A0486"/>
    <w:rsid w:val="008C2990"/>
    <w:rsid w:val="008C7104"/>
    <w:rsid w:val="008D17AC"/>
    <w:rsid w:val="008E253E"/>
    <w:rsid w:val="008F0D1D"/>
    <w:rsid w:val="00905A6E"/>
    <w:rsid w:val="00907FF4"/>
    <w:rsid w:val="00914D61"/>
    <w:rsid w:val="009220C4"/>
    <w:rsid w:val="009223A6"/>
    <w:rsid w:val="0092695D"/>
    <w:rsid w:val="00927F58"/>
    <w:rsid w:val="00936F4A"/>
    <w:rsid w:val="00937B1C"/>
    <w:rsid w:val="00940DDA"/>
    <w:rsid w:val="009411E7"/>
    <w:rsid w:val="0094163E"/>
    <w:rsid w:val="00941E80"/>
    <w:rsid w:val="00942E3E"/>
    <w:rsid w:val="009620E6"/>
    <w:rsid w:val="009829AB"/>
    <w:rsid w:val="009830DC"/>
    <w:rsid w:val="0098680A"/>
    <w:rsid w:val="009918EA"/>
    <w:rsid w:val="009A7B22"/>
    <w:rsid w:val="009A7C55"/>
    <w:rsid w:val="009B180D"/>
    <w:rsid w:val="009B3D8F"/>
    <w:rsid w:val="009B73DB"/>
    <w:rsid w:val="009C2045"/>
    <w:rsid w:val="009C3816"/>
    <w:rsid w:val="009C5063"/>
    <w:rsid w:val="009E202C"/>
    <w:rsid w:val="009E4D6C"/>
    <w:rsid w:val="009F32AD"/>
    <w:rsid w:val="009F738E"/>
    <w:rsid w:val="00A047BD"/>
    <w:rsid w:val="00A04E1E"/>
    <w:rsid w:val="00A279CE"/>
    <w:rsid w:val="00A3192F"/>
    <w:rsid w:val="00A325F1"/>
    <w:rsid w:val="00A350B6"/>
    <w:rsid w:val="00A35DE8"/>
    <w:rsid w:val="00A40B5E"/>
    <w:rsid w:val="00A43DE2"/>
    <w:rsid w:val="00A520DD"/>
    <w:rsid w:val="00A709B4"/>
    <w:rsid w:val="00A74BA1"/>
    <w:rsid w:val="00A866A4"/>
    <w:rsid w:val="00A96318"/>
    <w:rsid w:val="00A96D20"/>
    <w:rsid w:val="00AA6FE9"/>
    <w:rsid w:val="00AC1A66"/>
    <w:rsid w:val="00AC31A5"/>
    <w:rsid w:val="00AC49F5"/>
    <w:rsid w:val="00AD5E6B"/>
    <w:rsid w:val="00AD7539"/>
    <w:rsid w:val="00AE7133"/>
    <w:rsid w:val="00AF4081"/>
    <w:rsid w:val="00B02F02"/>
    <w:rsid w:val="00B10A67"/>
    <w:rsid w:val="00B11E32"/>
    <w:rsid w:val="00B236C6"/>
    <w:rsid w:val="00B24916"/>
    <w:rsid w:val="00B3313B"/>
    <w:rsid w:val="00B34CD5"/>
    <w:rsid w:val="00B35366"/>
    <w:rsid w:val="00B42450"/>
    <w:rsid w:val="00B42892"/>
    <w:rsid w:val="00B44A13"/>
    <w:rsid w:val="00B4532B"/>
    <w:rsid w:val="00B561AB"/>
    <w:rsid w:val="00B57910"/>
    <w:rsid w:val="00B6493C"/>
    <w:rsid w:val="00B65E83"/>
    <w:rsid w:val="00B673A9"/>
    <w:rsid w:val="00B71EF4"/>
    <w:rsid w:val="00B72238"/>
    <w:rsid w:val="00B8016E"/>
    <w:rsid w:val="00B816DB"/>
    <w:rsid w:val="00B84D5A"/>
    <w:rsid w:val="00B94920"/>
    <w:rsid w:val="00BA156C"/>
    <w:rsid w:val="00BA40B5"/>
    <w:rsid w:val="00BC4523"/>
    <w:rsid w:val="00BC5504"/>
    <w:rsid w:val="00BD15A6"/>
    <w:rsid w:val="00BD33FB"/>
    <w:rsid w:val="00BD4622"/>
    <w:rsid w:val="00C00017"/>
    <w:rsid w:val="00C01791"/>
    <w:rsid w:val="00C05148"/>
    <w:rsid w:val="00C10DB5"/>
    <w:rsid w:val="00C22224"/>
    <w:rsid w:val="00C23ED2"/>
    <w:rsid w:val="00C43ECB"/>
    <w:rsid w:val="00C459C0"/>
    <w:rsid w:val="00C46B0D"/>
    <w:rsid w:val="00C51244"/>
    <w:rsid w:val="00C56865"/>
    <w:rsid w:val="00C63A44"/>
    <w:rsid w:val="00C72F2E"/>
    <w:rsid w:val="00C73C3B"/>
    <w:rsid w:val="00C743F6"/>
    <w:rsid w:val="00C74652"/>
    <w:rsid w:val="00C7739D"/>
    <w:rsid w:val="00C94026"/>
    <w:rsid w:val="00C95397"/>
    <w:rsid w:val="00C97CD7"/>
    <w:rsid w:val="00CA1446"/>
    <w:rsid w:val="00CB0C85"/>
    <w:rsid w:val="00CB6F43"/>
    <w:rsid w:val="00CB7CE3"/>
    <w:rsid w:val="00CD1168"/>
    <w:rsid w:val="00CD18C6"/>
    <w:rsid w:val="00CE3A55"/>
    <w:rsid w:val="00D04D7E"/>
    <w:rsid w:val="00D0575B"/>
    <w:rsid w:val="00D14408"/>
    <w:rsid w:val="00D1639F"/>
    <w:rsid w:val="00D1729A"/>
    <w:rsid w:val="00D172F0"/>
    <w:rsid w:val="00D17E0E"/>
    <w:rsid w:val="00D21C6D"/>
    <w:rsid w:val="00D2377C"/>
    <w:rsid w:val="00D32436"/>
    <w:rsid w:val="00D363A3"/>
    <w:rsid w:val="00D3667F"/>
    <w:rsid w:val="00D37C10"/>
    <w:rsid w:val="00D441E8"/>
    <w:rsid w:val="00D50887"/>
    <w:rsid w:val="00D54AC4"/>
    <w:rsid w:val="00D70554"/>
    <w:rsid w:val="00D778F7"/>
    <w:rsid w:val="00D83E9B"/>
    <w:rsid w:val="00D878FA"/>
    <w:rsid w:val="00DB61F5"/>
    <w:rsid w:val="00DC57C0"/>
    <w:rsid w:val="00DC68FA"/>
    <w:rsid w:val="00DC7D56"/>
    <w:rsid w:val="00DE4C96"/>
    <w:rsid w:val="00DF03E8"/>
    <w:rsid w:val="00E00D08"/>
    <w:rsid w:val="00E01103"/>
    <w:rsid w:val="00E13C44"/>
    <w:rsid w:val="00E23C64"/>
    <w:rsid w:val="00E24376"/>
    <w:rsid w:val="00E30A1B"/>
    <w:rsid w:val="00E3685D"/>
    <w:rsid w:val="00E41962"/>
    <w:rsid w:val="00E42838"/>
    <w:rsid w:val="00E450EB"/>
    <w:rsid w:val="00E4771B"/>
    <w:rsid w:val="00E51CE5"/>
    <w:rsid w:val="00E61BBA"/>
    <w:rsid w:val="00E80CB5"/>
    <w:rsid w:val="00E97051"/>
    <w:rsid w:val="00EA03B5"/>
    <w:rsid w:val="00EA2648"/>
    <w:rsid w:val="00EA2EBD"/>
    <w:rsid w:val="00EA3759"/>
    <w:rsid w:val="00EB1598"/>
    <w:rsid w:val="00EB1CF4"/>
    <w:rsid w:val="00ED3020"/>
    <w:rsid w:val="00EE4BD2"/>
    <w:rsid w:val="00EE7168"/>
    <w:rsid w:val="00EF1810"/>
    <w:rsid w:val="00EF323E"/>
    <w:rsid w:val="00EF633B"/>
    <w:rsid w:val="00F01DF1"/>
    <w:rsid w:val="00F1208A"/>
    <w:rsid w:val="00F23FB9"/>
    <w:rsid w:val="00F25122"/>
    <w:rsid w:val="00F51D59"/>
    <w:rsid w:val="00F67E77"/>
    <w:rsid w:val="00F710EF"/>
    <w:rsid w:val="00F716CE"/>
    <w:rsid w:val="00F82136"/>
    <w:rsid w:val="00F936C5"/>
    <w:rsid w:val="00F96ACE"/>
    <w:rsid w:val="00FA58A2"/>
    <w:rsid w:val="00FA6532"/>
    <w:rsid w:val="00FA6A4A"/>
    <w:rsid w:val="00FB5840"/>
    <w:rsid w:val="00FC193C"/>
    <w:rsid w:val="00FC2BEA"/>
    <w:rsid w:val="00FC5228"/>
    <w:rsid w:val="00FD21FB"/>
    <w:rsid w:val="00FD46F8"/>
    <w:rsid w:val="00FE29A7"/>
    <w:rsid w:val="00FE4DD7"/>
    <w:rsid w:val="00FF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FA4009"/>
  <w15:chartTrackingRefBased/>
  <w15:docId w15:val="{386932C0-FC48-4571-AB21-238217A6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D5E6B"/>
  </w:style>
  <w:style w:type="paragraph" w:styleId="Titre1">
    <w:name w:val="heading 1"/>
    <w:aliases w:val="H1,h1,Contrat 1,chapitre,Ct.,Titre 11,t1.T1.Titre 1,t1,t1.T1,Heading1_Titre1,Article,Fonction d'Optivity,First level,T1,Head 1,Head 11,Head 12,Head 111,Head 13,Head 112,Head 14,Head 113,Head 15,Head 114,Head 16,Head 115,Head 17,Head 116,Head 18"/>
    <w:basedOn w:val="Normal"/>
    <w:next w:val="Normal"/>
    <w:link w:val="Titre1Car"/>
    <w:qFormat/>
    <w:rsid w:val="009829AB"/>
    <w:pPr>
      <w:keepNext/>
      <w:keepLines/>
      <w:numPr>
        <w:numId w:val="11"/>
      </w:numPr>
      <w:spacing w:before="360" w:after="240"/>
      <w:outlineLvl w:val="0"/>
    </w:pPr>
    <w:rPr>
      <w:rFonts w:ascii="Times New Roman" w:eastAsiaTheme="majorEastAsia" w:hAnsi="Times New Roman" w:cstheme="majorBidi"/>
      <w:b/>
      <w:color w:val="00B0F0"/>
      <w:sz w:val="28"/>
      <w:szCs w:val="32"/>
    </w:rPr>
  </w:style>
  <w:style w:type="paragraph" w:styleId="Titre2">
    <w:name w:val="heading 2"/>
    <w:aliases w:val="H2,Contrat 2,Ctt,paragraphe,l2,I2,Titre 21,t2.T2,Heading2_Titre2,Heading 2 Char,Titre 2 - RAO,Specf Titre 2,Chapter Title,HeadB,h2 Char,t2,chapitre 1.1,header 2,Titre 2a,t2.T2.Titre 2,TITRE 2,Titre 2ed,Contrat 21,Ctt1,H21,Niveau 2,Second level"/>
    <w:basedOn w:val="Normal"/>
    <w:next w:val="Normal"/>
    <w:link w:val="Titre2Car"/>
    <w:unhideWhenUsed/>
    <w:qFormat/>
    <w:rsid w:val="009829AB"/>
    <w:pPr>
      <w:keepNext/>
      <w:keepLines/>
      <w:numPr>
        <w:ilvl w:val="1"/>
        <w:numId w:val="11"/>
      </w:numPr>
      <w:spacing w:before="160" w:after="120"/>
      <w:outlineLvl w:val="1"/>
    </w:pPr>
    <w:rPr>
      <w:rFonts w:ascii="Times New Roman" w:eastAsiaTheme="majorEastAsia" w:hAnsi="Times New Roman" w:cstheme="majorBidi"/>
      <w:b/>
      <w:color w:val="2F5496" w:themeColor="accent5" w:themeShade="BF"/>
      <w:sz w:val="26"/>
      <w:szCs w:val="26"/>
    </w:rPr>
  </w:style>
  <w:style w:type="paragraph" w:styleId="Titre3">
    <w:name w:val="heading 3"/>
    <w:aliases w:val="H3,Contrat 3,l3,CT,3,Titre 31,t3.T3,Heading3_Titre4,chapitre 1.1.1,...,Heading3_Titre3,t3,Section,Map,HeadC,a Char Char,a Char,heading 3,Niveau 3,Niveau3,(Shift Ctrl 3),JCB_Titre1,header 3,Label,3rd level,Third level,T3,list 3,Head 3,Titre3,b,h3"/>
    <w:basedOn w:val="Normal"/>
    <w:next w:val="Normal"/>
    <w:link w:val="Titre3Car"/>
    <w:unhideWhenUsed/>
    <w:qFormat/>
    <w:rsid w:val="00C97CD7"/>
    <w:pPr>
      <w:keepNext/>
      <w:keepLines/>
      <w:numPr>
        <w:ilvl w:val="2"/>
        <w:numId w:val="11"/>
      </w:numPr>
      <w:spacing w:before="160" w:after="120"/>
      <w:outlineLvl w:val="2"/>
    </w:pPr>
    <w:rPr>
      <w:rFonts w:ascii="Times New Roman" w:eastAsiaTheme="majorEastAsia" w:hAnsi="Times New Roman" w:cstheme="majorBidi"/>
      <w:b/>
      <w:color w:val="2F5496" w:themeColor="accent5" w:themeShade="BF"/>
      <w:sz w:val="24"/>
      <w:szCs w:val="24"/>
    </w:rPr>
  </w:style>
  <w:style w:type="paragraph" w:styleId="Titre4">
    <w:name w:val="heading 4"/>
    <w:aliases w:val="H4,Contrat 4,l4,I4,Titre 41,t4.T4,Heading4_Titre4,chapitre 1.1.1.1,Niveau 4,Niveau4,Fourth level,T4,h4,4,4heading,list 4,mh1l,Module heading 1 large (18 points),Head 4,Titre4,heading 4,l41,l42,H41,H42,H43,4th level,niveau 2,(annexe),t4,niveau"/>
    <w:basedOn w:val="Normal"/>
    <w:next w:val="Normal"/>
    <w:link w:val="Titre4Car"/>
    <w:unhideWhenUsed/>
    <w:qFormat/>
    <w:rsid w:val="009829AB"/>
    <w:pPr>
      <w:keepNext/>
      <w:keepLines/>
      <w:numPr>
        <w:ilvl w:val="3"/>
        <w:numId w:val="1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F5496" w:themeColor="accent5" w:themeShade="BF"/>
      <w:sz w:val="24"/>
    </w:rPr>
  </w:style>
  <w:style w:type="paragraph" w:styleId="Titre5">
    <w:name w:val="heading 5"/>
    <w:aliases w:val="H5,Heading5_Titre5,Niveau 5,Niveau5,5 not used in DICO,not used 5,Table label,l5,hm,mh2,Module heading 2,Head 5,list 5,5,PA Pico Section,Bloc,Bloc1,Bloc2,Bloc3,Bloc4,Roman list,Titre5,L5,heading 5,Tempo Heading 5,Block Label,DTSÜberschrift 5,s"/>
    <w:basedOn w:val="Normal"/>
    <w:next w:val="Normal"/>
    <w:link w:val="Titre5Car"/>
    <w:unhideWhenUsed/>
    <w:qFormat/>
    <w:rsid w:val="00C97CD7"/>
    <w:pPr>
      <w:keepNext/>
      <w:keepLines/>
      <w:numPr>
        <w:ilvl w:val="4"/>
        <w:numId w:val="11"/>
      </w:numPr>
      <w:spacing w:before="160" w:after="120"/>
      <w:outlineLvl w:val="4"/>
    </w:pPr>
    <w:rPr>
      <w:rFonts w:asciiTheme="majorBidi" w:eastAsiaTheme="majorEastAsia" w:hAnsiTheme="majorBidi" w:cstheme="majorBidi"/>
      <w:color w:val="2F5496" w:themeColor="accent5" w:themeShade="BF"/>
      <w:sz w:val="24"/>
    </w:rPr>
  </w:style>
  <w:style w:type="paragraph" w:styleId="Titre6">
    <w:name w:val="heading 6"/>
    <w:aliases w:val="Heading6_Titre6,H6,6 not used in DICO,not used 6,Bullet list,L6,h6,Doc. name,DTSÜberschrift 6,L1 Heading 6,Appendix 2,Niveau 6,Niveau6,Lev 6,sub-dash,sd,Annexe1,Aston T6,(Shift Ctrl 6),DO NOT USE_h6,Ref Heading 3,rh3,Ref Heading 31,rh31,H61,T,T6"/>
    <w:basedOn w:val="Normal"/>
    <w:next w:val="Normal"/>
    <w:link w:val="Titre6Car"/>
    <w:unhideWhenUsed/>
    <w:qFormat/>
    <w:rsid w:val="00A3192F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aliases w:val="Heading7_Titre7,figure caption,7 not used in DICO,not used 7,H7,Annexe 1,letter list,lettered list,L7,h7,Cadre,DTSÜberschrift 7,L1 Heading 7,Niveau 7,Niveau7,Appendix 1,Lev 7,Annexe2,Aston T7,(Shift Ctrl 7),Legal Level 1.1.,Org Heading 5,T7"/>
    <w:basedOn w:val="Normal"/>
    <w:next w:val="Normal"/>
    <w:link w:val="Titre7Car"/>
    <w:unhideWhenUsed/>
    <w:qFormat/>
    <w:rsid w:val="00A3192F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aliases w:val="table caption,8 not used in DICO,not used 8,Annexe 2,action,L1 Heading 8,Lev 8,Center Bold,Annexe3,Aston Légende,t,Text,Legal Level 1.1.1., action,Heading8_Titre8,DO NOT USE_h8,T8,ANNEXE 1,Appendix1,h8,Vedlegg,Legal Level 1.1.1.1.1.1.1.1,T81"/>
    <w:basedOn w:val="Normal"/>
    <w:next w:val="Normal"/>
    <w:link w:val="Titre8Car"/>
    <w:unhideWhenUsed/>
    <w:qFormat/>
    <w:rsid w:val="00A3192F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aliases w:val="Titre 10,9 not used in DICO,not used 9,Annexe 3,Total jours,progress,Table 1,L1 Heading 9,Heading 10,Appendix 3,Lev 9,Annexe4,titre l1c1,titre l1c11,titre l1c12,titre l1c13,titre l1c14,Q1,Legal Level 1.1.1.1., progress,App Heading,Heading9_Tit"/>
    <w:basedOn w:val="Normal"/>
    <w:next w:val="Normal"/>
    <w:link w:val="Titre9Car"/>
    <w:unhideWhenUsed/>
    <w:qFormat/>
    <w:rsid w:val="00A3192F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A04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E1E"/>
  </w:style>
  <w:style w:type="character" w:styleId="Lienhypertexte">
    <w:name w:val="Hyperlink"/>
    <w:basedOn w:val="Policepardfaut"/>
    <w:uiPriority w:val="99"/>
    <w:unhideWhenUsed/>
    <w:rsid w:val="00A04E1E"/>
    <w:rPr>
      <w:color w:val="0563C1" w:themeColor="hyperlink"/>
      <w:u w:val="single"/>
    </w:rPr>
  </w:style>
  <w:style w:type="paragraph" w:styleId="En-tte">
    <w:name w:val="header"/>
    <w:aliases w:val="index,En-tête1,E.e,E,ho,header odd,headerMOD3,first,header odd&#10;,hf&#10;,first&#10;,header-odd,rh,annexe,R&amp;S - En-tête,Rubrik,head,En-tête-1"/>
    <w:basedOn w:val="Normal"/>
    <w:link w:val="En-tteCar"/>
    <w:uiPriority w:val="99"/>
    <w:unhideWhenUsed/>
    <w:rsid w:val="00A04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index Car,En-tête1 Car,E.e Car,E Car,ho Car,header odd Car,headerMOD3 Car,first Car,header odd&#10; Car,hf&#10; Car,first&#10; Car,header-odd Car,rh Car,annexe Car,R&amp;S - En-tête Car,Rubrik Car,head Car,En-tête-1 Car"/>
    <w:basedOn w:val="Policepardfaut"/>
    <w:link w:val="En-tte"/>
    <w:uiPriority w:val="99"/>
    <w:rsid w:val="00A04E1E"/>
  </w:style>
  <w:style w:type="table" w:styleId="Grilledutableau">
    <w:name w:val="Table Grid"/>
    <w:basedOn w:val="TableauNormal"/>
    <w:uiPriority w:val="39"/>
    <w:rsid w:val="00A04E1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Heading">
    <w:name w:val="Table Heading"/>
    <w:basedOn w:val="Normal"/>
    <w:rsid w:val="00A04E1E"/>
    <w:pPr>
      <w:keepNext/>
      <w:spacing w:before="60" w:after="60" w:line="360" w:lineRule="auto"/>
      <w:jc w:val="both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customStyle="1" w:styleId="TableText">
    <w:name w:val="Table Text"/>
    <w:basedOn w:val="Normal"/>
    <w:rsid w:val="00A04E1E"/>
    <w:pPr>
      <w:spacing w:before="60" w:after="6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paragraph" w:styleId="Paragraphedeliste">
    <w:name w:val="List Paragraph"/>
    <w:aliases w:val="Texte-Nelite,lp1,FooterText,numbered,List Paragraph1,Bullet List,Bulletr List Paragraph,列出段落,列出段落1,List Paragraph2,List Paragraph21,Listeafsnit1,Parágrafo da Lista1,Párrafo de lista1,リスト段落1,List Paragraph11,Foot,Titre 2 - paragraphe"/>
    <w:basedOn w:val="Normal"/>
    <w:link w:val="ParagraphedelisteCar"/>
    <w:uiPriority w:val="34"/>
    <w:qFormat/>
    <w:rsid w:val="00A04E1E"/>
    <w:pPr>
      <w:ind w:left="720"/>
      <w:contextualSpacing/>
    </w:pPr>
  </w:style>
  <w:style w:type="paragraph" w:customStyle="1" w:styleId="Titreniv4">
    <w:name w:val="Titre niv4"/>
    <w:basedOn w:val="Titre4"/>
    <w:qFormat/>
    <w:rsid w:val="00A04E1E"/>
    <w:pPr>
      <w:numPr>
        <w:numId w:val="1"/>
      </w:numPr>
      <w:spacing w:before="200" w:after="240" w:line="276" w:lineRule="auto"/>
      <w:jc w:val="both"/>
    </w:pPr>
    <w:rPr>
      <w:b/>
      <w:bCs/>
      <w:i/>
      <w:iCs w:val="0"/>
      <w:color w:val="5B9BD5" w:themeColor="accent1"/>
      <w:szCs w:val="24"/>
    </w:rPr>
  </w:style>
  <w:style w:type="character" w:customStyle="1" w:styleId="Titre4Car">
    <w:name w:val="Titre 4 Car"/>
    <w:aliases w:val="H4 Car,Contrat 4 Car,l4 Car,I4 Car,Titre 41 Car,t4.T4 Car,Heading4_Titre4 Car,chapitre 1.1.1.1 Car,Niveau 4 Car,Niveau4 Car,Fourth level Car,T4 Car,h4 Car,4 Car,4heading Car,list 4 Car,mh1l Car,Module heading 1 large (18 points) Car,l41 Car"/>
    <w:basedOn w:val="Policepardfaut"/>
    <w:link w:val="Titre4"/>
    <w:rsid w:val="009829AB"/>
    <w:rPr>
      <w:rFonts w:ascii="Times New Roman" w:eastAsiaTheme="majorEastAsia" w:hAnsi="Times New Roman" w:cstheme="majorBidi"/>
      <w:iCs/>
      <w:color w:val="2F5496" w:themeColor="accent5" w:themeShade="BF"/>
      <w:sz w:val="24"/>
    </w:rPr>
  </w:style>
  <w:style w:type="character" w:customStyle="1" w:styleId="Titre1Car">
    <w:name w:val="Titre 1 Car"/>
    <w:aliases w:val="H1 Car,h1 Car,Contrat 1 Car,chapitre Car,Ct. Car,Titre 11 Car,t1.T1.Titre 1 Car,t1 Car,t1.T1 Car,Heading1_Titre1 Car,Article Car,Fonction d'Optivity Car,First level Car,T1 Car,Head 1 Car,Head 11 Car,Head 12 Car,Head 111 Car,Head 13 Car"/>
    <w:basedOn w:val="Policepardfaut"/>
    <w:link w:val="Titre1"/>
    <w:rsid w:val="009829AB"/>
    <w:rPr>
      <w:rFonts w:ascii="Times New Roman" w:eastAsiaTheme="majorEastAsia" w:hAnsi="Times New Roman" w:cstheme="majorBidi"/>
      <w:b/>
      <w:color w:val="00B0F0"/>
      <w:sz w:val="2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4E1E"/>
    <w:pPr>
      <w:outlineLvl w:val="9"/>
    </w:pPr>
    <w:rPr>
      <w:lang w:eastAsia="fr-FR"/>
    </w:rPr>
  </w:style>
  <w:style w:type="paragraph" w:customStyle="1" w:styleId="Grand-Titre">
    <w:name w:val="Grand-Titre"/>
    <w:basedOn w:val="Titre1"/>
    <w:qFormat/>
    <w:rsid w:val="00A3192F"/>
    <w:pPr>
      <w:spacing w:before="200" w:line="276" w:lineRule="auto"/>
      <w:jc w:val="both"/>
    </w:pPr>
    <w:rPr>
      <w:rFonts w:cs="Arial"/>
      <w:bCs/>
      <w:szCs w:val="28"/>
    </w:rPr>
  </w:style>
  <w:style w:type="character" w:customStyle="1" w:styleId="Titre2Car">
    <w:name w:val="Titre 2 Car"/>
    <w:aliases w:val="H2 Car,Contrat 2 Car,Ctt Car,paragraphe Car,l2 Car,I2 Car,Titre 21 Car,t2.T2 Car,Heading2_Titre2 Car,Heading 2 Char Car,Titre 2 - RAO Car,Specf Titre 2 Car,Chapter Title Car,HeadB Car,h2 Char Car,t2 Car,chapitre 1.1 Car,header 2 Car,Ctt1 Car"/>
    <w:basedOn w:val="Policepardfaut"/>
    <w:link w:val="Titre2"/>
    <w:rsid w:val="009829AB"/>
    <w:rPr>
      <w:rFonts w:ascii="Times New Roman" w:eastAsiaTheme="majorEastAsia" w:hAnsi="Times New Roman" w:cstheme="majorBidi"/>
      <w:b/>
      <w:color w:val="2F5496" w:themeColor="accent5" w:themeShade="BF"/>
      <w:sz w:val="26"/>
      <w:szCs w:val="26"/>
    </w:rPr>
  </w:style>
  <w:style w:type="character" w:customStyle="1" w:styleId="Titre3Car">
    <w:name w:val="Titre 3 Car"/>
    <w:aliases w:val="H3 Car,Contrat 3 Car,l3 Car,CT Car,3 Car,Titre 31 Car,t3.T3 Car,Heading3_Titre4 Car,chapitre 1.1.1 Car,... Car,Heading3_Titre3 Car,t3 Car,Section Car,Map Car,HeadC Car,a Char Char Car,a Char Car,heading 3 Car,Niveau 3 Car,Niveau3 Car,T3 Car"/>
    <w:basedOn w:val="Policepardfaut"/>
    <w:link w:val="Titre3"/>
    <w:rsid w:val="00C97CD7"/>
    <w:rPr>
      <w:rFonts w:ascii="Times New Roman" w:eastAsiaTheme="majorEastAsia" w:hAnsi="Times New Roman" w:cstheme="majorBidi"/>
      <w:b/>
      <w:color w:val="2F5496" w:themeColor="accent5" w:themeShade="BF"/>
      <w:sz w:val="24"/>
      <w:szCs w:val="24"/>
    </w:rPr>
  </w:style>
  <w:style w:type="character" w:customStyle="1" w:styleId="Titre5Car">
    <w:name w:val="Titre 5 Car"/>
    <w:aliases w:val="H5 Car,Heading5_Titre5 Car,Niveau 5 Car,Niveau5 Car,5 not used in DICO Car,not used 5 Car,Table label Car,l5 Car,hm Car,mh2 Car,Module heading 2 Car,Head 5 Car,list 5 Car,5 Car,PA Pico Section Car,Bloc Car,Bloc1 Car,Bloc2 Car,Bloc3 Car,s Car"/>
    <w:basedOn w:val="Policepardfaut"/>
    <w:link w:val="Titre5"/>
    <w:rsid w:val="00C97CD7"/>
    <w:rPr>
      <w:rFonts w:asciiTheme="majorBidi" w:eastAsiaTheme="majorEastAsia" w:hAnsiTheme="majorBidi" w:cstheme="majorBidi"/>
      <w:color w:val="2F5496" w:themeColor="accent5" w:themeShade="BF"/>
      <w:sz w:val="24"/>
    </w:rPr>
  </w:style>
  <w:style w:type="character" w:customStyle="1" w:styleId="Titre6Car">
    <w:name w:val="Titre 6 Car"/>
    <w:aliases w:val="Heading6_Titre6 Car,H6 Car,6 not used in DICO Car,not used 6 Car,Bullet list Car,L6 Car,h6 Car,Doc. name Car,DTSÜberschrift 6 Car,L1 Heading 6 Car,Appendix 2 Car,Niveau 6 Car,Niveau6 Car,Lev 6 Car,sub-dash Car,sd Car,Annexe1 Car,Aston T6 Car"/>
    <w:basedOn w:val="Policepardfaut"/>
    <w:link w:val="Titre6"/>
    <w:uiPriority w:val="9"/>
    <w:rsid w:val="00A319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aliases w:val="Heading7_Titre7 Car,figure caption Car,7 not used in DICO Car,not used 7 Car,H7 Car,Annexe 1 Car,letter list Car,lettered list Car,L7 Car,h7 Car,Cadre Car,DTSÜberschrift 7 Car,L1 Heading 7 Car,Niveau 7 Car,Niveau7 Car,Appendix 1 Car,T7 Car"/>
    <w:basedOn w:val="Policepardfaut"/>
    <w:link w:val="Titre7"/>
    <w:uiPriority w:val="9"/>
    <w:rsid w:val="00A319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aliases w:val="table caption Car,8 not used in DICO Car,not used 8 Car,Annexe 2 Car,action Car,L1 Heading 8 Car,Lev 8 Car,Center Bold Car,Annexe3 Car,Aston Légende Car,t Car,Text Car,Legal Level 1.1.1. Car, action Car,Heading8_Titre8 Car,DO NOT USE_h8 Car"/>
    <w:basedOn w:val="Policepardfaut"/>
    <w:link w:val="Titre8"/>
    <w:uiPriority w:val="9"/>
    <w:rsid w:val="00A319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aliases w:val="Titre 10 Car,9 not used in DICO Car,not used 9 Car,Annexe 3 Car,Total jours Car,progress Car,Table 1 Car,L1 Heading 9 Car,Heading 10 Car,Appendix 3 Car,Lev 9 Car,Annexe4 Car,titre l1c1 Car,titre l1c11 Car,titre l1c12 Car,titre l1c13 Car"/>
    <w:basedOn w:val="Policepardfaut"/>
    <w:link w:val="Titre9"/>
    <w:uiPriority w:val="9"/>
    <w:rsid w:val="00A319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unhideWhenUsed/>
    <w:rsid w:val="00EA03B5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393B30"/>
    <w:pPr>
      <w:tabs>
        <w:tab w:val="left" w:pos="440"/>
        <w:tab w:val="right" w:leader="dot" w:pos="9062"/>
      </w:tabs>
      <w:spacing w:after="100"/>
    </w:pPr>
    <w:rPr>
      <w:b/>
      <w:bC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B6493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493C"/>
    <w:pPr>
      <w:spacing w:after="100"/>
      <w:ind w:left="440"/>
    </w:pPr>
  </w:style>
  <w:style w:type="paragraph" w:styleId="Tabledesillustrations">
    <w:name w:val="table of figures"/>
    <w:basedOn w:val="Normal"/>
    <w:next w:val="Normal"/>
    <w:uiPriority w:val="99"/>
    <w:unhideWhenUsed/>
    <w:rsid w:val="00472369"/>
    <w:pPr>
      <w:spacing w:after="0"/>
    </w:pPr>
  </w:style>
  <w:style w:type="paragraph" w:styleId="TM4">
    <w:name w:val="toc 4"/>
    <w:basedOn w:val="Normal"/>
    <w:next w:val="Normal"/>
    <w:autoRedefine/>
    <w:uiPriority w:val="39"/>
    <w:unhideWhenUsed/>
    <w:rsid w:val="00393B30"/>
    <w:pPr>
      <w:spacing w:after="100"/>
      <w:ind w:left="660"/>
    </w:pPr>
  </w:style>
  <w:style w:type="character" w:customStyle="1" w:styleId="st">
    <w:name w:val="st"/>
    <w:basedOn w:val="Policepardfaut"/>
    <w:rsid w:val="00C01791"/>
  </w:style>
  <w:style w:type="character" w:customStyle="1" w:styleId="ParagraphedelisteCar">
    <w:name w:val="Paragraphe de liste Car"/>
    <w:aliases w:val="Texte-Nelite Car,lp1 Car,FooterText Car,numbered Car,List Paragraph1 Car,Bullet List Car,Bulletr List Paragraph Car,列出段落 Car,列出段落1 Car,List Paragraph2 Car,List Paragraph21 Car,Listeafsnit1 Car,Parágrafo da Lista1 Car,リスト段落1 Car"/>
    <w:basedOn w:val="Policepardfaut"/>
    <w:link w:val="Paragraphedeliste"/>
    <w:uiPriority w:val="34"/>
    <w:locked/>
    <w:rsid w:val="009B180D"/>
  </w:style>
  <w:style w:type="paragraph" w:styleId="Listepuces2">
    <w:name w:val="List Bullet 2"/>
    <w:basedOn w:val="Normal"/>
    <w:uiPriority w:val="99"/>
    <w:semiHidden/>
    <w:unhideWhenUsed/>
    <w:rsid w:val="00A74BA1"/>
    <w:pPr>
      <w:numPr>
        <w:numId w:val="7"/>
      </w:numPr>
      <w:contextualSpacing/>
    </w:pPr>
  </w:style>
  <w:style w:type="character" w:customStyle="1" w:styleId="apple-converted-space">
    <w:name w:val="apple-converted-space"/>
    <w:basedOn w:val="Policepardfaut"/>
    <w:rsid w:val="005C15FD"/>
  </w:style>
  <w:style w:type="paragraph" w:styleId="NormalWeb">
    <w:name w:val="Normal (Web)"/>
    <w:basedOn w:val="Normal"/>
    <w:uiPriority w:val="99"/>
    <w:unhideWhenUsed/>
    <w:rsid w:val="00434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3425A"/>
    <w:rPr>
      <w:b/>
      <w:bCs/>
    </w:rPr>
  </w:style>
  <w:style w:type="paragraph" w:customStyle="1" w:styleId="FP-Text">
    <w:name w:val="FP-Text"/>
    <w:rsid w:val="00021CA8"/>
    <w:pPr>
      <w:spacing w:after="0" w:line="240" w:lineRule="auto"/>
      <w:ind w:left="1440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Grandtitre">
    <w:name w:val="Grand titre"/>
    <w:basedOn w:val="Normal"/>
    <w:link w:val="GrandtitreCar"/>
    <w:qFormat/>
    <w:rsid w:val="004D5AB1"/>
    <w:pPr>
      <w:spacing w:line="240" w:lineRule="auto"/>
      <w:jc w:val="center"/>
    </w:pPr>
    <w:rPr>
      <w:rFonts w:ascii="Candara" w:hAnsi="Candara"/>
      <w:color w:val="00A9E8"/>
      <w:sz w:val="96"/>
      <w:szCs w:val="96"/>
    </w:rPr>
  </w:style>
  <w:style w:type="paragraph" w:customStyle="1" w:styleId="Titrepagedegarde">
    <w:name w:val="Titre page de garde"/>
    <w:basedOn w:val="Normal"/>
    <w:link w:val="TitrepagedegardeCar"/>
    <w:qFormat/>
    <w:rsid w:val="00E3685D"/>
    <w:pPr>
      <w:spacing w:after="0" w:line="240" w:lineRule="auto"/>
    </w:pPr>
    <w:rPr>
      <w:rFonts w:ascii="Candara" w:hAnsi="Candara"/>
      <w:color w:val="11366C"/>
      <w:sz w:val="48"/>
      <w:szCs w:val="48"/>
    </w:rPr>
  </w:style>
  <w:style w:type="character" w:customStyle="1" w:styleId="GrandtitreCar">
    <w:name w:val="Grand titre Car"/>
    <w:basedOn w:val="Policepardfaut"/>
    <w:link w:val="Grandtitre"/>
    <w:rsid w:val="004D5AB1"/>
    <w:rPr>
      <w:rFonts w:ascii="Candara" w:hAnsi="Candara"/>
      <w:color w:val="00A9E8"/>
      <w:sz w:val="96"/>
      <w:szCs w:val="96"/>
    </w:rPr>
  </w:style>
  <w:style w:type="paragraph" w:customStyle="1" w:styleId="texte">
    <w:name w:val="texte"/>
    <w:basedOn w:val="Normal"/>
    <w:link w:val="texteCar"/>
    <w:qFormat/>
    <w:rsid w:val="009E202C"/>
    <w:pPr>
      <w:spacing w:line="360" w:lineRule="auto"/>
      <w:jc w:val="both"/>
    </w:pPr>
    <w:rPr>
      <w:rFonts w:asciiTheme="majorBidi" w:hAnsiTheme="majorBidi" w:cstheme="majorBidi"/>
      <w:sz w:val="24"/>
      <w:szCs w:val="24"/>
    </w:rPr>
  </w:style>
  <w:style w:type="character" w:customStyle="1" w:styleId="TitrepagedegardeCar">
    <w:name w:val="Titre page de garde Car"/>
    <w:basedOn w:val="Policepardfaut"/>
    <w:link w:val="Titrepagedegarde"/>
    <w:rsid w:val="00E3685D"/>
    <w:rPr>
      <w:rFonts w:ascii="Candara" w:hAnsi="Candara"/>
      <w:color w:val="11366C"/>
      <w:sz w:val="48"/>
      <w:szCs w:val="48"/>
    </w:rPr>
  </w:style>
  <w:style w:type="paragraph" w:customStyle="1" w:styleId="Normal-Titre2">
    <w:name w:val="Normal - Titre 2"/>
    <w:basedOn w:val="Normal"/>
    <w:rsid w:val="00F96ACE"/>
    <w:pPr>
      <w:spacing w:after="120" w:line="240" w:lineRule="auto"/>
      <w:ind w:left="397"/>
    </w:pPr>
    <w:rPr>
      <w:rFonts w:ascii="Arial" w:hAnsi="Arial"/>
      <w:color w:val="000000" w:themeColor="text1"/>
      <w:sz w:val="20"/>
      <w:lang w:eastAsia="fr-FR"/>
    </w:rPr>
  </w:style>
  <w:style w:type="character" w:customStyle="1" w:styleId="texteCar">
    <w:name w:val="texte Car"/>
    <w:basedOn w:val="Policepardfaut"/>
    <w:link w:val="texte"/>
    <w:rsid w:val="009E202C"/>
    <w:rPr>
      <w:rFonts w:asciiTheme="majorBidi" w:hAnsiTheme="majorBidi" w:cstheme="majorBidi"/>
      <w:sz w:val="24"/>
      <w:szCs w:val="24"/>
    </w:rPr>
  </w:style>
  <w:style w:type="paragraph" w:customStyle="1" w:styleId="Normal-Titre4">
    <w:name w:val="Normal - Titre 4"/>
    <w:basedOn w:val="Normal"/>
    <w:rsid w:val="00F96ACE"/>
    <w:pPr>
      <w:spacing w:after="120" w:line="240" w:lineRule="auto"/>
      <w:ind w:left="1843"/>
    </w:pPr>
    <w:rPr>
      <w:rFonts w:ascii="Arial" w:hAnsi="Arial"/>
      <w:sz w:val="16"/>
      <w:lang w:eastAsia="fr-FR"/>
    </w:rPr>
  </w:style>
  <w:style w:type="table" w:styleId="Listeclaire-Accent3">
    <w:name w:val="Light List Accent 3"/>
    <w:basedOn w:val="TableauNormal"/>
    <w:uiPriority w:val="61"/>
    <w:rsid w:val="00F96ACE"/>
    <w:pPr>
      <w:spacing w:after="0" w:line="240" w:lineRule="auto"/>
    </w:pPr>
    <w:rPr>
      <w:rFonts w:ascii="Arial" w:hAnsi="Arial"/>
      <w:sz w:val="20"/>
      <w:szCs w:val="20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D355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D355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2D35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M5">
    <w:name w:val="toc 5"/>
    <w:basedOn w:val="Normal"/>
    <w:next w:val="Normal"/>
    <w:autoRedefine/>
    <w:uiPriority w:val="39"/>
    <w:unhideWhenUsed/>
    <w:rsid w:val="00EF323E"/>
    <w:pPr>
      <w:spacing w:after="100"/>
      <w:ind w:left="880"/>
    </w:pPr>
  </w:style>
  <w:style w:type="paragraph" w:styleId="Sansinterligne">
    <w:name w:val="No Spacing"/>
    <w:link w:val="SansinterligneCar"/>
    <w:uiPriority w:val="1"/>
    <w:qFormat/>
    <w:rsid w:val="007A350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3509"/>
    <w:rPr>
      <w:rFonts w:eastAsiaTheme="minorEastAsia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561AB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6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meeting.nextstep-it.com/index.php/s/Q79nEZX6LbHcRTi" TargetMode="Externa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bouchami\Documents\Noc%20Doc\Template%20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0EED03912864702A65E94EA03C41C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526779-D943-4861-8665-95FB0BBA5C11}"/>
      </w:docPartPr>
      <w:docPartBody>
        <w:p w:rsidR="00AE3FFC" w:rsidRDefault="007A7722">
          <w:pPr>
            <w:pStyle w:val="80EED03912864702A65E94EA03C41C8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763BED7F5DD447AFB154B4BCA3050C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F879D6-A72B-4DA9-85A3-9E2829D6A427}"/>
      </w:docPartPr>
      <w:docPartBody>
        <w:p w:rsidR="00AE3FFC" w:rsidRDefault="007A7722">
          <w:pPr>
            <w:pStyle w:val="763BED7F5DD447AFB154B4BCA3050CC4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D4AB8D238D824AC1AB95B009545B4E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236E10-C72E-4883-B490-971C1E210F27}"/>
      </w:docPartPr>
      <w:docPartBody>
        <w:p w:rsidR="00AE3FFC" w:rsidRDefault="007A7722">
          <w:pPr>
            <w:pStyle w:val="D4AB8D238D824AC1AB95B009545B4EC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CA"/>
    <w:rsid w:val="000A7D7B"/>
    <w:rsid w:val="00120D05"/>
    <w:rsid w:val="007A7722"/>
    <w:rsid w:val="00A418D6"/>
    <w:rsid w:val="00A92ECA"/>
    <w:rsid w:val="00AA785E"/>
    <w:rsid w:val="00AE3FFC"/>
    <w:rsid w:val="00B10A67"/>
    <w:rsid w:val="00C63A44"/>
    <w:rsid w:val="00E4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0EED03912864702A65E94EA03C41C89">
    <w:name w:val="80EED03912864702A65E94EA03C41C89"/>
  </w:style>
  <w:style w:type="paragraph" w:customStyle="1" w:styleId="763BED7F5DD447AFB154B4BCA3050CC4">
    <w:name w:val="763BED7F5DD447AFB154B4BCA3050CC4"/>
  </w:style>
  <w:style w:type="paragraph" w:customStyle="1" w:styleId="D4AB8D238D824AC1AB95B009545B4EC3">
    <w:name w:val="D4AB8D238D824AC1AB95B009545B4E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660C1E-730C-4F68-979A-8F4FA71FD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Word.dotx</Template>
  <TotalTime>1485</TotalTime>
  <Pages>4</Pages>
  <Words>234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>Procédure d’installation et de configuration</vt:lpstr>
      <vt:lpstr>Installation et configuration Desktop  	</vt:lpstr>
      <vt:lpstr>    Installation et configuration Zimbra</vt:lpstr>
      <vt:lpstr>Configuration 2FA (Obligatoire)</vt:lpstr>
      <vt:lpstr>    Activation du 2FA </vt:lpstr>
      <vt:lpstr>Installation et configuration Mobile</vt:lpstr>
      <vt:lpstr>    Installation et configuration Zimbra</vt:lpstr>
    </vt:vector>
  </TitlesOfParts>
  <Company>Titre du projet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 d’installation et de configuration</dc:title>
  <dc:subject/>
  <dc:creator>SupportIT</dc:creator>
  <cp:keywords/>
  <dc:description/>
  <cp:lastModifiedBy>Ahmed Bouchami</cp:lastModifiedBy>
  <cp:revision>10</cp:revision>
  <cp:lastPrinted>2021-03-31T09:01:00Z</cp:lastPrinted>
  <dcterms:created xsi:type="dcterms:W3CDTF">2024-07-01T12:19:00Z</dcterms:created>
  <dcterms:modified xsi:type="dcterms:W3CDTF">2024-07-03T10:38:00Z</dcterms:modified>
</cp:coreProperties>
</file>